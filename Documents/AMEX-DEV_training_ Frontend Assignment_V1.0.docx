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1DB6" w14:textId="77777777" w:rsidR="00CF3EB5" w:rsidRDefault="00CF3EB5">
      <w:pPr>
        <w:ind w:left="0"/>
      </w:pPr>
    </w:p>
    <w:p w14:paraId="2CAC7AE0" w14:textId="77777777" w:rsidR="00CF3EB5" w:rsidRDefault="00CF3EB5" w:rsidP="009A7D35"/>
    <w:p w14:paraId="6FF2C035" w14:textId="77777777" w:rsidR="00A30964" w:rsidRDefault="00A30964" w:rsidP="00A30964">
      <w:pPr>
        <w:pStyle w:val="Subtitle"/>
      </w:pPr>
    </w:p>
    <w:p w14:paraId="4EC4B37B" w14:textId="62363C48" w:rsidR="00BF1478" w:rsidRDefault="00123870" w:rsidP="00123870">
      <w:pPr>
        <w:pStyle w:val="Title"/>
        <w:tabs>
          <w:tab w:val="left" w:pos="2085"/>
          <w:tab w:val="center" w:pos="4819"/>
        </w:tabs>
        <w:jc w:val="left"/>
      </w:pPr>
      <w:r>
        <w:tab/>
      </w:r>
      <w:r>
        <w:tab/>
      </w:r>
      <w:r w:rsidR="005F72C7" w:rsidRPr="005F72C7">
        <w:t>Frontend Assignment</w:t>
      </w:r>
    </w:p>
    <w:p w14:paraId="6B2643D5" w14:textId="15EEAECF" w:rsidR="00A30964" w:rsidRPr="00A30964" w:rsidRDefault="005F72C7" w:rsidP="00A30964">
      <w:pPr>
        <w:pStyle w:val="Subtitle"/>
      </w:pPr>
      <w:r>
        <w:t>Angular / API</w:t>
      </w:r>
    </w:p>
    <w:p w14:paraId="36052D87" w14:textId="77777777" w:rsidR="00872D98" w:rsidRPr="00872D98" w:rsidRDefault="00872D98" w:rsidP="00872D98">
      <w:pPr>
        <w:ind w:left="0"/>
      </w:pPr>
    </w:p>
    <w:p w14:paraId="7FB0644A" w14:textId="77777777" w:rsidR="004D2B10" w:rsidRPr="00872D98" w:rsidRDefault="00C606C7" w:rsidP="00872D98">
      <w:pPr>
        <w:rPr>
          <w:szCs w:val="48"/>
        </w:rPr>
      </w:pPr>
      <w:r w:rsidRPr="00872D98">
        <w:rPr>
          <w:szCs w:val="48"/>
        </w:rPr>
        <w:fldChar w:fldCharType="begin"/>
      </w:r>
      <w:r w:rsidR="004D2B10" w:rsidRPr="00872D98">
        <w:rPr>
          <w:szCs w:val="48"/>
        </w:rPr>
        <w:instrText xml:space="preserve"> FILLIN  Rapport \d</w:instrText>
      </w:r>
      <w:r w:rsidRPr="00872D98">
        <w:rPr>
          <w:szCs w:val="48"/>
        </w:rPr>
        <w:fldChar w:fldCharType="end"/>
      </w:r>
    </w:p>
    <w:p w14:paraId="2D045954" w14:textId="77777777" w:rsidR="00FE5328" w:rsidRDefault="00FE5328" w:rsidP="00FE5328">
      <w:pPr>
        <w:tabs>
          <w:tab w:val="left" w:pos="3435"/>
        </w:tabs>
      </w:pPr>
      <w:r>
        <w:tab/>
      </w:r>
    </w:p>
    <w:p w14:paraId="73040B38" w14:textId="7AD7920C" w:rsidR="00214307" w:rsidRDefault="00214307" w:rsidP="006742DC">
      <w:pPr>
        <w:ind w:left="0"/>
        <w:rPr>
          <w:kern w:val="28"/>
          <w:sz w:val="22"/>
        </w:rPr>
      </w:pPr>
    </w:p>
    <w:p w14:paraId="3B0ACCE6" w14:textId="286354D2" w:rsidR="005F72C7" w:rsidRDefault="005F72C7" w:rsidP="006742DC">
      <w:pPr>
        <w:ind w:left="0"/>
        <w:rPr>
          <w:kern w:val="28"/>
          <w:sz w:val="22"/>
        </w:rPr>
      </w:pPr>
    </w:p>
    <w:p w14:paraId="05B9B7C9" w14:textId="40CC560A" w:rsidR="005F72C7" w:rsidRDefault="005F72C7" w:rsidP="006742DC">
      <w:pPr>
        <w:ind w:left="0"/>
        <w:rPr>
          <w:kern w:val="28"/>
          <w:sz w:val="22"/>
        </w:rPr>
      </w:pPr>
    </w:p>
    <w:p w14:paraId="7A0D8410" w14:textId="7390501F" w:rsidR="005F72C7" w:rsidRDefault="005F72C7" w:rsidP="006742DC">
      <w:pPr>
        <w:ind w:left="0"/>
        <w:rPr>
          <w:kern w:val="28"/>
          <w:sz w:val="22"/>
        </w:rPr>
      </w:pPr>
    </w:p>
    <w:p w14:paraId="025EAE46" w14:textId="05507465" w:rsidR="005F72C7" w:rsidRDefault="005F72C7" w:rsidP="006742DC">
      <w:pPr>
        <w:ind w:left="0"/>
        <w:rPr>
          <w:kern w:val="28"/>
          <w:sz w:val="22"/>
        </w:rPr>
      </w:pPr>
    </w:p>
    <w:p w14:paraId="7A8E0CAC" w14:textId="36892C58" w:rsidR="005F72C7" w:rsidRDefault="005F72C7" w:rsidP="006742DC">
      <w:pPr>
        <w:ind w:left="0"/>
        <w:rPr>
          <w:kern w:val="28"/>
          <w:sz w:val="22"/>
        </w:rPr>
      </w:pPr>
    </w:p>
    <w:p w14:paraId="4776FF10" w14:textId="3B23F383" w:rsidR="005F72C7" w:rsidRDefault="005F72C7" w:rsidP="006742DC">
      <w:pPr>
        <w:ind w:left="0"/>
        <w:rPr>
          <w:kern w:val="28"/>
          <w:sz w:val="22"/>
        </w:rPr>
      </w:pPr>
    </w:p>
    <w:p w14:paraId="6D41B53D" w14:textId="0CD2DE66" w:rsidR="005F72C7" w:rsidRDefault="005F72C7" w:rsidP="006742DC">
      <w:pPr>
        <w:ind w:left="0"/>
        <w:rPr>
          <w:kern w:val="28"/>
          <w:sz w:val="22"/>
        </w:rPr>
      </w:pPr>
    </w:p>
    <w:p w14:paraId="10AA9EA3" w14:textId="7C9493CD" w:rsidR="005F72C7" w:rsidRDefault="005F72C7" w:rsidP="006742DC">
      <w:pPr>
        <w:ind w:left="0"/>
        <w:rPr>
          <w:kern w:val="28"/>
          <w:sz w:val="22"/>
        </w:rPr>
      </w:pPr>
    </w:p>
    <w:p w14:paraId="6AF70F57" w14:textId="23145DCA" w:rsidR="005F72C7" w:rsidRDefault="005F72C7" w:rsidP="006742DC">
      <w:pPr>
        <w:ind w:left="0"/>
        <w:rPr>
          <w:kern w:val="28"/>
          <w:sz w:val="22"/>
        </w:rPr>
      </w:pPr>
    </w:p>
    <w:p w14:paraId="5F5ED87C" w14:textId="54A3FF89" w:rsidR="005F72C7" w:rsidRDefault="005F72C7" w:rsidP="006742DC">
      <w:pPr>
        <w:ind w:left="0"/>
        <w:rPr>
          <w:kern w:val="28"/>
          <w:sz w:val="22"/>
        </w:rPr>
      </w:pPr>
    </w:p>
    <w:p w14:paraId="328F1997" w14:textId="36D58222" w:rsidR="005F72C7" w:rsidRDefault="005F72C7" w:rsidP="006742DC">
      <w:pPr>
        <w:ind w:left="0"/>
        <w:rPr>
          <w:kern w:val="28"/>
          <w:sz w:val="22"/>
        </w:rPr>
      </w:pPr>
    </w:p>
    <w:p w14:paraId="37EE28BF" w14:textId="469DEB6C" w:rsidR="005F72C7" w:rsidRDefault="005F72C7" w:rsidP="006742DC">
      <w:pPr>
        <w:ind w:left="0"/>
        <w:rPr>
          <w:kern w:val="28"/>
          <w:sz w:val="22"/>
        </w:rPr>
      </w:pPr>
    </w:p>
    <w:p w14:paraId="335D6561" w14:textId="158FEBD2" w:rsidR="005F72C7" w:rsidRDefault="005F72C7" w:rsidP="006742DC">
      <w:pPr>
        <w:ind w:left="0"/>
        <w:rPr>
          <w:kern w:val="28"/>
          <w:sz w:val="22"/>
        </w:rPr>
      </w:pPr>
    </w:p>
    <w:p w14:paraId="4D569508" w14:textId="0DA02129" w:rsidR="001D0AFC" w:rsidRDefault="001D0AFC" w:rsidP="006742DC">
      <w:pPr>
        <w:ind w:left="0"/>
        <w:rPr>
          <w:kern w:val="28"/>
          <w:sz w:val="22"/>
        </w:rPr>
      </w:pPr>
    </w:p>
    <w:p w14:paraId="5324DFC9" w14:textId="48A9FD35" w:rsidR="001D0AFC" w:rsidRDefault="001D0AFC" w:rsidP="006742DC">
      <w:pPr>
        <w:ind w:left="0"/>
        <w:rPr>
          <w:kern w:val="28"/>
          <w:sz w:val="22"/>
        </w:rPr>
      </w:pPr>
    </w:p>
    <w:p w14:paraId="3C63B644" w14:textId="58542AA4" w:rsidR="001D0AFC" w:rsidRDefault="001D0AFC" w:rsidP="006742DC">
      <w:pPr>
        <w:ind w:left="0"/>
        <w:rPr>
          <w:kern w:val="28"/>
          <w:sz w:val="22"/>
        </w:rPr>
      </w:pPr>
    </w:p>
    <w:p w14:paraId="2FF4AA8C" w14:textId="583F95F3" w:rsidR="001D0AFC" w:rsidRDefault="001D0AFC" w:rsidP="006742DC">
      <w:pPr>
        <w:ind w:left="0"/>
        <w:rPr>
          <w:kern w:val="28"/>
          <w:sz w:val="22"/>
        </w:rPr>
      </w:pPr>
    </w:p>
    <w:p w14:paraId="1A6863FF" w14:textId="31D0E383" w:rsidR="001D0AFC" w:rsidRDefault="001D0AFC" w:rsidP="006742DC">
      <w:pPr>
        <w:ind w:left="0"/>
        <w:rPr>
          <w:kern w:val="28"/>
          <w:sz w:val="22"/>
        </w:rPr>
      </w:pPr>
    </w:p>
    <w:p w14:paraId="35B4E312" w14:textId="7777F224" w:rsidR="001D0AFC" w:rsidRDefault="001D0AFC" w:rsidP="006742DC">
      <w:pPr>
        <w:ind w:left="0"/>
        <w:rPr>
          <w:kern w:val="28"/>
          <w:sz w:val="22"/>
        </w:rPr>
      </w:pPr>
    </w:p>
    <w:p w14:paraId="1F56E6D3" w14:textId="63E1FC60" w:rsidR="005F72C7" w:rsidRPr="001D0AFC" w:rsidRDefault="005F72C7" w:rsidP="006742DC">
      <w:pPr>
        <w:ind w:left="0"/>
        <w:rPr>
          <w:rFonts w:asciiTheme="minorHAnsi" w:hAnsiTheme="minorHAnsi" w:cstheme="minorHAnsi"/>
          <w:kern w:val="28"/>
          <w:sz w:val="22"/>
        </w:rPr>
      </w:pPr>
    </w:p>
    <w:p w14:paraId="7678FB2B" w14:textId="222BF2CF" w:rsidR="001D0AFC" w:rsidRPr="00D110B8" w:rsidRDefault="001D0AFC" w:rsidP="001D0AFC">
      <w:pPr>
        <w:pStyle w:val="TOCHeading"/>
        <w:rPr>
          <w:rFonts w:asciiTheme="minorHAnsi" w:hAnsiTheme="minorHAnsi" w:cstheme="minorHAnsi"/>
        </w:rPr>
      </w:pPr>
      <w:r w:rsidRPr="00D110B8">
        <w:rPr>
          <w:rFonts w:asciiTheme="minorHAnsi" w:hAnsiTheme="minorHAnsi" w:cstheme="minorHAnsi"/>
        </w:rPr>
        <w:lastRenderedPageBreak/>
        <w:t>Assignment deliverables</w:t>
      </w:r>
    </w:p>
    <w:p w14:paraId="0B0EA9B9" w14:textId="77777777" w:rsidR="001D0AFC" w:rsidRPr="00D110B8" w:rsidRDefault="001D0AFC" w:rsidP="001D0AFC">
      <w:pPr>
        <w:rPr>
          <w:rFonts w:asciiTheme="minorHAnsi" w:hAnsiTheme="minorHAnsi" w:cstheme="minorHAnsi"/>
          <w:lang w:eastAsia="en-US"/>
        </w:rPr>
      </w:pPr>
    </w:p>
    <w:p w14:paraId="1A48A399" w14:textId="77777777" w:rsidR="001D0AFC" w:rsidRPr="00D110B8" w:rsidRDefault="001D0AFC" w:rsidP="001D0AFC">
      <w:pPr>
        <w:pStyle w:val="ListParagraph"/>
        <w:ind w:left="720"/>
        <w:rPr>
          <w:rFonts w:asciiTheme="minorHAnsi" w:hAnsiTheme="minorHAnsi" w:cstheme="minorHAnsi"/>
        </w:rPr>
      </w:pPr>
      <w:r w:rsidRPr="00D110B8">
        <w:rPr>
          <w:rFonts w:asciiTheme="minorHAnsi" w:hAnsiTheme="minorHAnsi" w:cstheme="minorHAnsi"/>
        </w:rPr>
        <w:t>Link to public repository in your personal GitHub account</w:t>
      </w:r>
    </w:p>
    <w:p w14:paraId="6FB8EB89"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Make Small, Single-Purpose Commits</w:t>
      </w:r>
    </w:p>
    <w:p w14:paraId="2430E780"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Write Short, Detailed Commit Messages</w:t>
      </w:r>
    </w:p>
    <w:p w14:paraId="032DCF61"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A README.md document that includes instructions to deploy your Angular project locally</w:t>
      </w:r>
    </w:p>
    <w:p w14:paraId="0F79605B"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shd w:val="clear" w:color="auto" w:fill="FFFFFF"/>
        </w:rPr>
        <w:t>Place your </w:t>
      </w:r>
      <w:r w:rsidRPr="00D110B8">
        <w:rPr>
          <w:rStyle w:val="HTMLCode"/>
          <w:rFonts w:asciiTheme="minorHAnsi" w:hAnsiTheme="minorHAnsi" w:cstheme="minorHAnsi"/>
          <w:sz w:val="21"/>
          <w:szCs w:val="21"/>
          <w:bdr w:val="none" w:sz="0" w:space="0" w:color="auto" w:frame="1"/>
          <w:shd w:val="clear" w:color="auto" w:fill="F5F6FA"/>
        </w:rPr>
        <w:t>README.md</w:t>
      </w:r>
      <w:r w:rsidRPr="00D110B8">
        <w:rPr>
          <w:rFonts w:asciiTheme="minorHAnsi" w:hAnsiTheme="minorHAnsi" w:cstheme="minorHAnsi"/>
          <w:shd w:val="clear" w:color="auto" w:fill="FFFFFF"/>
        </w:rPr>
        <w:t> file in the root of your project git repository. After you have pushed all of your code (and documentation) to your GitHub repository, create</w:t>
      </w:r>
      <w:r w:rsidRPr="00D110B8">
        <w:rPr>
          <w:rFonts w:asciiTheme="minorHAnsi" w:hAnsiTheme="minorHAnsi" w:cstheme="minorHAnsi"/>
          <w:color w:val="43BAFE" w:themeColor="accent1"/>
          <w:shd w:val="clear" w:color="auto" w:fill="FFFFFF"/>
        </w:rPr>
        <w:t> </w:t>
      </w:r>
      <w:hyperlink r:id="rId9" w:history="1">
        <w:r w:rsidRPr="00D110B8">
          <w:rPr>
            <w:rStyle w:val="Hyperlink"/>
            <w:rFonts w:asciiTheme="minorHAnsi" w:hAnsiTheme="minorHAnsi" w:cstheme="minorHAnsi"/>
            <w:color w:val="43BAFE" w:themeColor="accent1"/>
            <w:shd w:val="clear" w:color="auto" w:fill="FFFFFF"/>
          </w:rPr>
          <w:t>a release</w:t>
        </w:r>
      </w:hyperlink>
      <w:r w:rsidRPr="00D110B8">
        <w:rPr>
          <w:rFonts w:asciiTheme="minorHAnsi" w:hAnsiTheme="minorHAnsi" w:cstheme="minorHAnsi"/>
          <w:shd w:val="clear" w:color="auto" w:fill="FFFFFF"/>
        </w:rPr>
        <w:t> on GitHub, and apply the tag version </w:t>
      </w:r>
      <w:r w:rsidRPr="00D110B8">
        <w:rPr>
          <w:rStyle w:val="HTMLCode"/>
          <w:rFonts w:asciiTheme="minorHAnsi" w:hAnsiTheme="minorHAnsi" w:cstheme="minorHAnsi"/>
          <w:sz w:val="21"/>
          <w:szCs w:val="21"/>
          <w:bdr w:val="none" w:sz="0" w:space="0" w:color="auto" w:frame="1"/>
          <w:shd w:val="clear" w:color="auto" w:fill="F5F6FA"/>
        </w:rPr>
        <w:t>final-submission</w:t>
      </w:r>
      <w:r w:rsidRPr="00D110B8">
        <w:rPr>
          <w:rFonts w:asciiTheme="minorHAnsi" w:hAnsiTheme="minorHAnsi" w:cstheme="minorHAnsi"/>
          <w:shd w:val="clear" w:color="auto" w:fill="FFFFFF"/>
        </w:rPr>
        <w:t>. After your release is created, you’ll find that there is now a </w:t>
      </w:r>
      <w:r w:rsidRPr="00D110B8">
        <w:rPr>
          <w:rStyle w:val="HTMLCode"/>
          <w:rFonts w:asciiTheme="minorHAnsi" w:hAnsiTheme="minorHAnsi" w:cstheme="minorHAnsi"/>
          <w:sz w:val="21"/>
          <w:szCs w:val="21"/>
          <w:bdr w:val="none" w:sz="0" w:space="0" w:color="auto" w:frame="1"/>
          <w:shd w:val="clear" w:color="auto" w:fill="F5F6FA"/>
        </w:rPr>
        <w:t>.zip</w:t>
      </w:r>
      <w:r w:rsidRPr="00D110B8">
        <w:rPr>
          <w:rFonts w:asciiTheme="minorHAnsi" w:hAnsiTheme="minorHAnsi" w:cstheme="minorHAnsi"/>
          <w:shd w:val="clear" w:color="auto" w:fill="FFFFFF"/>
        </w:rPr>
        <w:t> that can be downloaded from GitHub that contains a snapshot of your entire repository. Download this zip file, unpack it, and follow the instructions that you provided in your README to double-check that the evaluator will be able to run your project (this step is handy to make sure that you didn’t forget to include some key files in git). If needed, you can delete the release, make some changes, and re-release</w:t>
      </w:r>
    </w:p>
    <w:p w14:paraId="3E724BAB" w14:textId="77777777" w:rsidR="001D0AFC" w:rsidRPr="00D110B8" w:rsidRDefault="001D0AFC" w:rsidP="001D0AFC">
      <w:pPr>
        <w:ind w:left="0"/>
        <w:rPr>
          <w:rFonts w:asciiTheme="minorHAnsi" w:hAnsiTheme="minorHAnsi" w:cstheme="minorHAnsi"/>
        </w:rPr>
      </w:pPr>
    </w:p>
    <w:p w14:paraId="41CDA9FA" w14:textId="382F3E98" w:rsidR="001D0AFC" w:rsidRPr="00D110B8" w:rsidRDefault="001D0AFC" w:rsidP="001D0AFC">
      <w:pPr>
        <w:pStyle w:val="TOCHeading"/>
        <w:rPr>
          <w:rFonts w:asciiTheme="minorHAnsi" w:hAnsiTheme="minorHAnsi" w:cstheme="minorHAnsi"/>
        </w:rPr>
      </w:pPr>
      <w:r w:rsidRPr="00D110B8">
        <w:rPr>
          <w:rFonts w:asciiTheme="minorHAnsi" w:hAnsiTheme="minorHAnsi" w:cstheme="minorHAnsi"/>
        </w:rPr>
        <w:t>Software &amp; Tools</w:t>
      </w:r>
    </w:p>
    <w:p w14:paraId="07812ABC" w14:textId="77777777" w:rsidR="001D0AFC" w:rsidRPr="00D110B8" w:rsidRDefault="001D0AFC" w:rsidP="001D0AFC">
      <w:pPr>
        <w:rPr>
          <w:rFonts w:asciiTheme="minorHAnsi" w:hAnsiTheme="minorHAnsi" w:cstheme="minorHAnsi"/>
          <w:lang w:eastAsia="en-US"/>
        </w:rPr>
      </w:pPr>
    </w:p>
    <w:p w14:paraId="09FEA0E8"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 xml:space="preserve">Angular &amp; material latest version with compatible </w:t>
      </w:r>
      <w:proofErr w:type="spellStart"/>
      <w:r w:rsidRPr="00D110B8">
        <w:rPr>
          <w:rFonts w:asciiTheme="minorHAnsi" w:hAnsiTheme="minorHAnsi" w:cstheme="minorHAnsi"/>
        </w:rPr>
        <w:t>nodeJs</w:t>
      </w:r>
      <w:proofErr w:type="spellEnd"/>
      <w:r w:rsidRPr="00D110B8">
        <w:rPr>
          <w:rFonts w:asciiTheme="minorHAnsi" w:hAnsiTheme="minorHAnsi" w:cstheme="minorHAnsi"/>
        </w:rPr>
        <w:t xml:space="preserve"> and </w:t>
      </w:r>
      <w:proofErr w:type="spellStart"/>
      <w:r w:rsidRPr="00D110B8">
        <w:rPr>
          <w:rFonts w:asciiTheme="minorHAnsi" w:hAnsiTheme="minorHAnsi" w:cstheme="minorHAnsi"/>
        </w:rPr>
        <w:t>npm</w:t>
      </w:r>
      <w:proofErr w:type="spellEnd"/>
      <w:r w:rsidRPr="00D110B8">
        <w:rPr>
          <w:rFonts w:asciiTheme="minorHAnsi" w:hAnsiTheme="minorHAnsi" w:cstheme="minorHAnsi"/>
        </w:rPr>
        <w:t xml:space="preserve"> versions</w:t>
      </w:r>
    </w:p>
    <w:p w14:paraId="086FA9E5"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VS code</w:t>
      </w:r>
    </w:p>
    <w:p w14:paraId="3ED55FDA"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Firefox developer edition</w:t>
      </w:r>
    </w:p>
    <w:p w14:paraId="1ACB07BD"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Postman</w:t>
      </w:r>
    </w:p>
    <w:p w14:paraId="79F49375" w14:textId="77777777" w:rsidR="001D0AFC" w:rsidRPr="00D110B8" w:rsidRDefault="00000000" w:rsidP="001D0AFC">
      <w:pPr>
        <w:pStyle w:val="ListParagraph"/>
        <w:numPr>
          <w:ilvl w:val="0"/>
          <w:numId w:val="37"/>
        </w:numPr>
        <w:spacing w:after="160" w:line="259" w:lineRule="auto"/>
        <w:contextualSpacing/>
        <w:rPr>
          <w:rFonts w:asciiTheme="minorHAnsi" w:hAnsiTheme="minorHAnsi" w:cstheme="minorHAnsi"/>
        </w:rPr>
      </w:pPr>
      <w:hyperlink r:id="rId10" w:history="1">
        <w:r w:rsidR="001D0AFC" w:rsidRPr="00D110B8">
          <w:rPr>
            <w:rStyle w:val="Hyperlink"/>
            <w:rFonts w:asciiTheme="minorHAnsi" w:hAnsiTheme="minorHAnsi" w:cstheme="minorHAnsi"/>
          </w:rPr>
          <w:t>https://addons.mozilla.org/en-US/firefox/addon/cors-everywhere/</w:t>
        </w:r>
      </w:hyperlink>
      <w:r w:rsidR="001D0AFC" w:rsidRPr="00D110B8">
        <w:rPr>
          <w:rFonts w:asciiTheme="minorHAnsi" w:hAnsiTheme="minorHAnsi" w:cstheme="minorHAnsi"/>
        </w:rPr>
        <w:t xml:space="preserve">  (If you get CORS error)</w:t>
      </w:r>
    </w:p>
    <w:p w14:paraId="36C9D961" w14:textId="77777777" w:rsidR="001D0AFC" w:rsidRPr="00D110B8" w:rsidRDefault="00000000" w:rsidP="001D0AFC">
      <w:pPr>
        <w:pStyle w:val="ListParagraph"/>
        <w:numPr>
          <w:ilvl w:val="0"/>
          <w:numId w:val="37"/>
        </w:numPr>
        <w:spacing w:after="160" w:line="259" w:lineRule="auto"/>
        <w:contextualSpacing/>
        <w:rPr>
          <w:rFonts w:asciiTheme="minorHAnsi" w:hAnsiTheme="minorHAnsi" w:cstheme="minorHAnsi"/>
        </w:rPr>
      </w:pPr>
      <w:hyperlink r:id="rId11" w:history="1">
        <w:r w:rsidR="001D0AFC" w:rsidRPr="00D110B8">
          <w:rPr>
            <w:rStyle w:val="Hyperlink"/>
            <w:rFonts w:asciiTheme="minorHAnsi" w:hAnsiTheme="minorHAnsi" w:cstheme="minorHAnsi"/>
          </w:rPr>
          <w:t>https://fakestoreapi.com/docs</w:t>
        </w:r>
      </w:hyperlink>
      <w:r w:rsidR="001D0AFC" w:rsidRPr="00D110B8">
        <w:rPr>
          <w:rFonts w:asciiTheme="minorHAnsi" w:hAnsiTheme="minorHAnsi" w:cstheme="minorHAnsi"/>
        </w:rPr>
        <w:t xml:space="preserve"> (Get all users, Get a single user, User login APIs)</w:t>
      </w:r>
    </w:p>
    <w:p w14:paraId="6F9BD2E7" w14:textId="47F6D490" w:rsidR="005F72C7" w:rsidRPr="00D110B8" w:rsidRDefault="005F72C7" w:rsidP="006742DC">
      <w:pPr>
        <w:ind w:left="0"/>
        <w:rPr>
          <w:rFonts w:asciiTheme="minorHAnsi" w:hAnsiTheme="minorHAnsi" w:cstheme="minorHAnsi"/>
          <w:kern w:val="28"/>
          <w:sz w:val="22"/>
        </w:rPr>
      </w:pPr>
    </w:p>
    <w:p w14:paraId="634580D6" w14:textId="7C6C7A7D" w:rsidR="005F72C7" w:rsidRPr="00D110B8" w:rsidRDefault="005F72C7" w:rsidP="006742DC">
      <w:pPr>
        <w:ind w:left="0"/>
        <w:rPr>
          <w:rFonts w:asciiTheme="minorHAnsi" w:hAnsiTheme="minorHAnsi" w:cstheme="minorHAnsi"/>
          <w:kern w:val="28"/>
          <w:sz w:val="22"/>
        </w:rPr>
      </w:pPr>
    </w:p>
    <w:p w14:paraId="68A40B10" w14:textId="7849562D" w:rsidR="005F72C7" w:rsidRPr="00D110B8" w:rsidRDefault="005F72C7" w:rsidP="006742DC">
      <w:pPr>
        <w:ind w:left="0"/>
        <w:rPr>
          <w:rFonts w:asciiTheme="minorHAnsi" w:hAnsiTheme="minorHAnsi" w:cstheme="minorHAnsi"/>
          <w:kern w:val="28"/>
          <w:sz w:val="22"/>
        </w:rPr>
      </w:pPr>
    </w:p>
    <w:p w14:paraId="307BF5BC" w14:textId="1E8EEAAA" w:rsidR="005F72C7" w:rsidRPr="00D110B8" w:rsidRDefault="005F72C7" w:rsidP="006742DC">
      <w:pPr>
        <w:ind w:left="0"/>
        <w:rPr>
          <w:rFonts w:asciiTheme="minorHAnsi" w:hAnsiTheme="minorHAnsi" w:cstheme="minorHAnsi"/>
          <w:kern w:val="28"/>
          <w:sz w:val="22"/>
        </w:rPr>
      </w:pPr>
    </w:p>
    <w:p w14:paraId="09B7A1EE" w14:textId="64CBD9F6" w:rsidR="005F72C7" w:rsidRPr="00D110B8" w:rsidRDefault="005F72C7" w:rsidP="006742DC">
      <w:pPr>
        <w:ind w:left="0"/>
        <w:rPr>
          <w:rFonts w:asciiTheme="minorHAnsi" w:hAnsiTheme="minorHAnsi" w:cstheme="minorHAnsi"/>
          <w:kern w:val="28"/>
          <w:sz w:val="22"/>
        </w:rPr>
      </w:pPr>
    </w:p>
    <w:p w14:paraId="39A366F4" w14:textId="77777777" w:rsidR="00D110B8" w:rsidRDefault="00D110B8" w:rsidP="00FA28BA">
      <w:pPr>
        <w:pStyle w:val="TOCHeading"/>
        <w:rPr>
          <w:rFonts w:asciiTheme="minorHAnsi" w:hAnsiTheme="minorHAnsi" w:cstheme="minorHAnsi"/>
        </w:rPr>
      </w:pPr>
    </w:p>
    <w:p w14:paraId="7E9F2FC4" w14:textId="63CC8F54" w:rsidR="00FA28BA" w:rsidRPr="00D110B8" w:rsidRDefault="00FA28BA" w:rsidP="00FA28BA">
      <w:pPr>
        <w:pStyle w:val="TOCHeading"/>
        <w:rPr>
          <w:rFonts w:asciiTheme="minorHAnsi" w:hAnsiTheme="minorHAnsi" w:cstheme="minorHAnsi"/>
        </w:rPr>
      </w:pPr>
      <w:r w:rsidRPr="00D110B8">
        <w:rPr>
          <w:rFonts w:asciiTheme="minorHAnsi" w:hAnsiTheme="minorHAnsi" w:cstheme="minorHAnsi"/>
        </w:rPr>
        <w:t>Project</w:t>
      </w:r>
    </w:p>
    <w:p w14:paraId="013D5297" w14:textId="77777777" w:rsidR="00FA28BA" w:rsidRPr="00D110B8" w:rsidRDefault="00FA28BA" w:rsidP="00FA28BA">
      <w:pPr>
        <w:rPr>
          <w:rFonts w:asciiTheme="minorHAnsi" w:hAnsiTheme="minorHAnsi" w:cstheme="minorHAnsi"/>
          <w:lang w:eastAsia="en-US"/>
        </w:rPr>
      </w:pPr>
    </w:p>
    <w:p w14:paraId="3BF87A93"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Suppose you are hired as a Frontend developer for Atlassian.</w:t>
      </w:r>
    </w:p>
    <w:p w14:paraId="4683235B" w14:textId="77777777" w:rsidR="00FA28BA" w:rsidRPr="00D110B8" w:rsidRDefault="00FA28BA" w:rsidP="002C316B">
      <w:pPr>
        <w:pStyle w:val="ListParagraph"/>
        <w:spacing w:after="160" w:line="259" w:lineRule="auto"/>
        <w:ind w:left="720"/>
        <w:contextualSpacing/>
        <w:rPr>
          <w:rFonts w:asciiTheme="minorHAnsi" w:hAnsiTheme="minorHAnsi" w:cstheme="minorHAnsi"/>
        </w:rPr>
      </w:pPr>
      <w:r w:rsidRPr="00D110B8">
        <w:rPr>
          <w:rFonts w:asciiTheme="minorHAnsi" w:hAnsiTheme="minorHAnsi" w:cstheme="minorHAnsi"/>
        </w:rPr>
        <w:t>Create a User Info Angular app with routing</w:t>
      </w:r>
    </w:p>
    <w:p w14:paraId="2FF03E9D" w14:textId="77777777"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 xml:space="preserve">Login page (use </w:t>
      </w:r>
      <w:r w:rsidRPr="00D110B8">
        <w:rPr>
          <w:rFonts w:asciiTheme="minorHAnsi" w:hAnsiTheme="minorHAnsi" w:cstheme="minorHAnsi"/>
          <w:i/>
          <w:iCs/>
        </w:rPr>
        <w:t>User login API</w:t>
      </w:r>
      <w:r w:rsidRPr="00D110B8">
        <w:rPr>
          <w:rFonts w:asciiTheme="minorHAnsi" w:hAnsiTheme="minorHAnsi" w:cstheme="minorHAnsi"/>
        </w:rPr>
        <w:t>, suitable design with background image)</w:t>
      </w:r>
    </w:p>
    <w:p w14:paraId="2E9EDDBC" w14:textId="0F0586A8"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Main menu (Home, Logout)</w:t>
      </w:r>
    </w:p>
    <w:p w14:paraId="1FAD40D4" w14:textId="02058076"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User page (</w:t>
      </w:r>
      <w:r w:rsidR="00047A22">
        <w:rPr>
          <w:rFonts w:asciiTheme="minorHAnsi" w:hAnsiTheme="minorHAnsi" w:cstheme="minorHAnsi"/>
        </w:rPr>
        <w:t xml:space="preserve">use </w:t>
      </w:r>
      <w:r w:rsidRPr="00D110B8">
        <w:rPr>
          <w:rFonts w:asciiTheme="minorHAnsi" w:hAnsiTheme="minorHAnsi" w:cstheme="minorHAnsi"/>
          <w:i/>
          <w:iCs/>
        </w:rPr>
        <w:t>Get all users API</w:t>
      </w:r>
      <w:r w:rsidRPr="00D110B8">
        <w:rPr>
          <w:rFonts w:asciiTheme="minorHAnsi" w:hAnsiTheme="minorHAnsi" w:cstheme="minorHAnsi"/>
        </w:rPr>
        <w:t>)</w:t>
      </w:r>
    </w:p>
    <w:p w14:paraId="549CBC16" w14:textId="77777777" w:rsidR="00FA28BA" w:rsidRPr="00D110B8" w:rsidRDefault="00FA28BA" w:rsidP="00FA28BA">
      <w:pPr>
        <w:pStyle w:val="ListParagraph"/>
        <w:numPr>
          <w:ilvl w:val="1"/>
          <w:numId w:val="39"/>
        </w:numPr>
        <w:spacing w:after="160" w:line="259" w:lineRule="auto"/>
        <w:contextualSpacing/>
        <w:rPr>
          <w:rFonts w:asciiTheme="minorHAnsi" w:hAnsiTheme="minorHAnsi" w:cstheme="minorHAnsi"/>
        </w:rPr>
      </w:pPr>
      <w:r w:rsidRPr="00D110B8">
        <w:rPr>
          <w:rFonts w:asciiTheme="minorHAnsi" w:hAnsiTheme="minorHAnsi" w:cstheme="minorHAnsi"/>
        </w:rPr>
        <w:t xml:space="preserve">Material table (columns: id, email, username, password, </w:t>
      </w:r>
      <w:proofErr w:type="spellStart"/>
      <w:r w:rsidRPr="00D110B8">
        <w:rPr>
          <w:rFonts w:asciiTheme="minorHAnsi" w:hAnsiTheme="minorHAnsi" w:cstheme="minorHAnsi"/>
        </w:rPr>
        <w:t>firstname</w:t>
      </w:r>
      <w:proofErr w:type="spellEnd"/>
      <w:r w:rsidRPr="00D110B8">
        <w:rPr>
          <w:rFonts w:asciiTheme="minorHAnsi" w:hAnsiTheme="minorHAnsi" w:cstheme="minorHAnsi"/>
        </w:rPr>
        <w:t>, city, actions)</w:t>
      </w:r>
    </w:p>
    <w:p w14:paraId="1BE8853D" w14:textId="66CE122A"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Sorting (ascending and descending only)</w:t>
      </w:r>
    </w:p>
    <w:p w14:paraId="424C488E" w14:textId="33990AC6"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 xml:space="preserve">Searching (id, email, username, </w:t>
      </w:r>
      <w:proofErr w:type="spellStart"/>
      <w:r w:rsidR="00FA28BA" w:rsidRPr="00D110B8">
        <w:rPr>
          <w:rFonts w:asciiTheme="minorHAnsi" w:hAnsiTheme="minorHAnsi" w:cstheme="minorHAnsi"/>
        </w:rPr>
        <w:t>firstname</w:t>
      </w:r>
      <w:proofErr w:type="spellEnd"/>
      <w:r w:rsidR="00FA28BA" w:rsidRPr="00D110B8">
        <w:rPr>
          <w:rFonts w:asciiTheme="minorHAnsi" w:hAnsiTheme="minorHAnsi" w:cstheme="minorHAnsi"/>
        </w:rPr>
        <w:t xml:space="preserve"> &amp; city only)</w:t>
      </w:r>
    </w:p>
    <w:p w14:paraId="03884FCC" w14:textId="5530E717"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paginations (5 users per page)</w:t>
      </w:r>
    </w:p>
    <w:p w14:paraId="1F6A0147" w14:textId="352968F4"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A</w:t>
      </w:r>
      <w:r w:rsidR="00FA28BA" w:rsidRPr="00D110B8">
        <w:rPr>
          <w:rFonts w:asciiTheme="minorHAnsi" w:hAnsiTheme="minorHAnsi" w:cstheme="minorHAnsi"/>
        </w:rPr>
        <w:t>ctions column with “view” icon button (should open User details popup)</w:t>
      </w:r>
    </w:p>
    <w:p w14:paraId="40BFD52A" w14:textId="13DE1DD2"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User details popup model (</w:t>
      </w:r>
      <w:r w:rsidR="00AD1F7F">
        <w:rPr>
          <w:rFonts w:asciiTheme="minorHAnsi" w:hAnsiTheme="minorHAnsi" w:cstheme="minorHAnsi"/>
        </w:rPr>
        <w:t xml:space="preserve">use </w:t>
      </w:r>
      <w:r w:rsidRPr="00D110B8">
        <w:rPr>
          <w:rFonts w:asciiTheme="minorHAnsi" w:hAnsiTheme="minorHAnsi" w:cstheme="minorHAnsi"/>
          <w:i/>
          <w:iCs/>
        </w:rPr>
        <w:t>Get a single user API</w:t>
      </w:r>
      <w:r w:rsidRPr="00D110B8">
        <w:rPr>
          <w:rFonts w:asciiTheme="minorHAnsi" w:hAnsiTheme="minorHAnsi" w:cstheme="minorHAnsi"/>
        </w:rPr>
        <w:t>, display all details with suitable layout)</w:t>
      </w:r>
    </w:p>
    <w:p w14:paraId="577E31F6" w14:textId="0656B48E"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404 page (suitable design with image)</w:t>
      </w:r>
    </w:p>
    <w:p w14:paraId="1F4F9105"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Follow </w:t>
      </w:r>
      <w:hyperlink r:id="rId12" w:history="1">
        <w:r w:rsidRPr="00D110B8">
          <w:rPr>
            <w:rStyle w:val="Hyperlink"/>
            <w:rFonts w:asciiTheme="minorHAnsi" w:hAnsiTheme="minorHAnsi" w:cstheme="minorHAnsi"/>
          </w:rPr>
          <w:t>https://atlassian.design/foundations/color</w:t>
        </w:r>
      </w:hyperlink>
      <w:r w:rsidRPr="00D110B8">
        <w:rPr>
          <w:rFonts w:asciiTheme="minorHAnsi" w:hAnsiTheme="minorHAnsi" w:cstheme="minorHAnsi"/>
        </w:rPr>
        <w:t xml:space="preserve"> , </w:t>
      </w:r>
      <w:hyperlink r:id="rId13" w:history="1">
        <w:r w:rsidRPr="00D110B8">
          <w:rPr>
            <w:rStyle w:val="Hyperlink"/>
            <w:rFonts w:asciiTheme="minorHAnsi" w:hAnsiTheme="minorHAnsi" w:cstheme="minorHAnsi"/>
          </w:rPr>
          <w:t>https://atlassian.design/components/atlassian-navigation/examples</w:t>
        </w:r>
      </w:hyperlink>
      <w:r w:rsidRPr="00D110B8">
        <w:rPr>
          <w:rFonts w:asciiTheme="minorHAnsi" w:hAnsiTheme="minorHAnsi" w:cstheme="minorHAnsi"/>
        </w:rPr>
        <w:t xml:space="preserve"> , </w:t>
      </w:r>
      <w:hyperlink r:id="rId14" w:history="1">
        <w:r w:rsidRPr="00D110B8">
          <w:rPr>
            <w:rStyle w:val="Hyperlink"/>
            <w:rFonts w:asciiTheme="minorHAnsi" w:hAnsiTheme="minorHAnsi" w:cstheme="minorHAnsi"/>
          </w:rPr>
          <w:t>https://atlassian.design/content/language-and-grammar</w:t>
        </w:r>
      </w:hyperlink>
      <w:r w:rsidRPr="00D110B8">
        <w:rPr>
          <w:rFonts w:asciiTheme="minorHAnsi" w:hAnsiTheme="minorHAnsi" w:cstheme="minorHAnsi"/>
        </w:rPr>
        <w:t xml:space="preserve"> , </w:t>
      </w:r>
      <w:hyperlink r:id="rId15" w:history="1">
        <w:r w:rsidRPr="00D110B8">
          <w:rPr>
            <w:rStyle w:val="Hyperlink"/>
            <w:rFonts w:asciiTheme="minorHAnsi" w:hAnsiTheme="minorHAnsi" w:cstheme="minorHAnsi"/>
          </w:rPr>
          <w:t>https://atlassian.design/foundations/typography</w:t>
        </w:r>
      </w:hyperlink>
      <w:r w:rsidRPr="00D110B8">
        <w:rPr>
          <w:rFonts w:asciiTheme="minorHAnsi" w:hAnsiTheme="minorHAnsi" w:cstheme="minorHAnsi"/>
        </w:rPr>
        <w:t xml:space="preserve">  Guidelines when possible (only guidelines, not code samples)</w:t>
      </w:r>
    </w:p>
    <w:p w14:paraId="4A7B40D0"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Use </w:t>
      </w:r>
      <w:hyperlink r:id="rId16" w:history="1">
        <w:r w:rsidRPr="00D110B8">
          <w:rPr>
            <w:rStyle w:val="Hyperlink"/>
            <w:rFonts w:asciiTheme="minorHAnsi" w:hAnsiTheme="minorHAnsi" w:cstheme="minorHAnsi"/>
          </w:rPr>
          <w:t>https://atlassian.design/resources/logo-library</w:t>
        </w:r>
      </w:hyperlink>
      <w:r w:rsidRPr="00D110B8">
        <w:rPr>
          <w:rFonts w:asciiTheme="minorHAnsi" w:hAnsiTheme="minorHAnsi" w:cstheme="minorHAnsi"/>
        </w:rPr>
        <w:t xml:space="preserve"> for logo image &amp; </w:t>
      </w:r>
      <w:hyperlink r:id="rId17" w:history="1">
        <w:r w:rsidRPr="00D110B8">
          <w:rPr>
            <w:rStyle w:val="Hyperlink"/>
            <w:rFonts w:asciiTheme="minorHAnsi" w:hAnsiTheme="minorHAnsi" w:cstheme="minorHAnsi"/>
          </w:rPr>
          <w:t>https://icon-icons.com/icon/atlassian-logo/147317</w:t>
        </w:r>
      </w:hyperlink>
      <w:r w:rsidRPr="00D110B8">
        <w:rPr>
          <w:rFonts w:asciiTheme="minorHAnsi" w:hAnsiTheme="minorHAnsi" w:cstheme="minorHAnsi"/>
        </w:rPr>
        <w:t xml:space="preserve">    </w:t>
      </w:r>
      <w:proofErr w:type="spellStart"/>
      <w:r w:rsidRPr="00D110B8">
        <w:rPr>
          <w:rFonts w:asciiTheme="minorHAnsi" w:hAnsiTheme="minorHAnsi" w:cstheme="minorHAnsi"/>
        </w:rPr>
        <w:t>ico</w:t>
      </w:r>
      <w:proofErr w:type="spellEnd"/>
      <w:r w:rsidRPr="00D110B8">
        <w:rPr>
          <w:rFonts w:asciiTheme="minorHAnsi" w:hAnsiTheme="minorHAnsi" w:cstheme="minorHAnsi"/>
        </w:rPr>
        <w:t xml:space="preserve"> file for  favicon</w:t>
      </w:r>
    </w:p>
    <w:p w14:paraId="757236CA"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Follow </w:t>
      </w:r>
      <w:hyperlink r:id="rId18" w:history="1">
        <w:r w:rsidRPr="00D110B8">
          <w:rPr>
            <w:rStyle w:val="Hyperlink"/>
            <w:rFonts w:asciiTheme="minorHAnsi" w:hAnsiTheme="minorHAnsi" w:cstheme="minorHAnsi"/>
          </w:rPr>
          <w:t>https://angular.io/guide/styleguide</w:t>
        </w:r>
      </w:hyperlink>
      <w:r w:rsidRPr="00D110B8">
        <w:rPr>
          <w:rFonts w:asciiTheme="minorHAnsi" w:hAnsiTheme="minorHAnsi" w:cstheme="minorHAnsi"/>
        </w:rPr>
        <w:t xml:space="preserve"> for better application structure</w:t>
      </w:r>
    </w:p>
    <w:p w14:paraId="39ACCB4F"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Secure internal pages with Route Guards &amp; display 404 page for incorrect </w:t>
      </w:r>
      <w:proofErr w:type="spellStart"/>
      <w:r w:rsidRPr="00D110B8">
        <w:rPr>
          <w:rFonts w:asciiTheme="minorHAnsi" w:hAnsiTheme="minorHAnsi" w:cstheme="minorHAnsi"/>
        </w:rPr>
        <w:t>urls</w:t>
      </w:r>
      <w:proofErr w:type="spellEnd"/>
    </w:p>
    <w:p w14:paraId="35006D24"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Keep user logged-In until he logout or browser tab closed</w:t>
      </w:r>
    </w:p>
    <w:p w14:paraId="6C67D6F1"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Any information stored in browser storage must be deleted on logout &amp; browser tab close events</w:t>
      </w:r>
    </w:p>
    <w:p w14:paraId="66ADC5B9" w14:textId="77777777" w:rsidR="00FA28BA" w:rsidRPr="00D110B8" w:rsidRDefault="00FA28BA" w:rsidP="00FA28BA">
      <w:pPr>
        <w:pStyle w:val="ListParagraph"/>
        <w:ind w:left="720"/>
        <w:rPr>
          <w:rFonts w:asciiTheme="minorHAnsi" w:hAnsiTheme="minorHAnsi" w:cstheme="minorHAnsi"/>
        </w:rPr>
      </w:pPr>
    </w:p>
    <w:p w14:paraId="1B6013C7" w14:textId="77777777" w:rsidR="005F72C7" w:rsidRPr="00D110B8" w:rsidRDefault="005F72C7" w:rsidP="006742DC">
      <w:pPr>
        <w:ind w:left="0"/>
        <w:rPr>
          <w:rFonts w:asciiTheme="minorHAnsi" w:hAnsiTheme="minorHAnsi" w:cstheme="minorHAnsi"/>
          <w:kern w:val="28"/>
          <w:sz w:val="22"/>
        </w:rPr>
      </w:pPr>
    </w:p>
    <w:sectPr w:rsidR="005F72C7" w:rsidRPr="00D110B8" w:rsidSect="00205A6D">
      <w:headerReference w:type="default" r:id="rId19"/>
      <w:footerReference w:type="default" r:id="rId20"/>
      <w:headerReference w:type="first" r:id="rId21"/>
      <w:footerReference w:type="first" r:id="rId22"/>
      <w:pgSz w:w="11907" w:h="16840" w:code="9"/>
      <w:pgMar w:top="2268" w:right="1418" w:bottom="1843" w:left="1418"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FF24" w14:textId="77777777" w:rsidR="00930043" w:rsidRDefault="00930043">
      <w:r>
        <w:separator/>
      </w:r>
    </w:p>
  </w:endnote>
  <w:endnote w:type="continuationSeparator" w:id="0">
    <w:p w14:paraId="4938224B" w14:textId="77777777" w:rsidR="00930043" w:rsidRDefault="0093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B215" w14:textId="77777777" w:rsidR="004D1754" w:rsidRDefault="004D1754" w:rsidP="005D68F8">
    <w:pPr>
      <w:pStyle w:val="HeaderFooterBoilerplate"/>
      <w:jc w:val="center"/>
    </w:pPr>
    <w:r>
      <w:rPr>
        <w:noProof/>
        <w:lang w:eastAsia="en-US"/>
      </w:rPr>
      <mc:AlternateContent>
        <mc:Choice Requires="wps">
          <w:drawing>
            <wp:anchor distT="0" distB="0" distL="114300" distR="114300" simplePos="0" relativeHeight="251658240" behindDoc="0" locked="0" layoutInCell="1" allowOverlap="1" wp14:anchorId="7593D9E4" wp14:editId="441AEEB9">
              <wp:simplePos x="0" y="0"/>
              <wp:positionH relativeFrom="column">
                <wp:posOffset>0</wp:posOffset>
              </wp:positionH>
              <wp:positionV relativeFrom="paragraph">
                <wp:posOffset>-190500</wp:posOffset>
              </wp:positionV>
              <wp:extent cx="5755005" cy="2540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38591" id="Rectangle 7" o:spid="_x0000_s1026" style="position:absolute;margin-left:0;margin-top:-15pt;width:453.15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7X+gEAANkDAAAOAAAAZHJzL2Uyb0RvYy54bWysU9GO0zAQfEfiHyy/06RVSyFqejr1dAjp&#10;gBMHH7B1nMbC8Zq127R8PWunVwq8IV4sr3c9mRlPVjfH3oqDpmDQ1XI6KaXQTmFj3K6WX7/cv3oj&#10;RYjgGrDodC1POsib9csXq8FXeoYd2kaTYBAXqsHXsovRV0URVKd7CBP02nGzReohckm7oiEYGL23&#10;xawsXxcDUuMJlQ6BT+/Gplxn/LbVKn5q26CjsLVkbjGvlNdtWov1Cqodge+MOtOAf2DRg3H80QvU&#10;HUQQezJ/QfVGEQZs40RhX2DbGqWzBlYzLf9Q89SB11kLmxP8xabw/2DVx8MjCdPUciGFg56f6DOb&#10;Bm5ntVgmewYfKp568o+UBAb/gOpbEA43HU/pWyIcOg0Nk5qm+eK3C6kIfFVshw/YMDrsI2anji31&#10;CZA9EMf8IKfLg+hjFIoPF8vFoiyZmeLebDEv84MVUD1f9hTiO429SJtaElPP4HB4CDGRgep5JJNH&#10;a5p7Y20uUsb0xpI4AKcjHmeZPku8nrIuzTpMt0bAdJJFJl2jP1tsTqyRcMwX/w+86ZB+SDFwtmoZ&#10;vu+BtBT2vWOf3k7n8xTGXMwXyxkXdN3ZXnfAKYZiglKM200cA7z3ZHYdf2maNTu8ZW9bk3Un30dW&#10;Z7Kcn2zHOespoNd1nvr1R65/AgAA//8DAFBLAwQUAAYACAAAACEAdqe4tN0AAAAIAQAADwAAAGRy&#10;cy9kb3ducmV2LnhtbEyPT0vEMBDF74LfIYzgbTexC0Vr00UFPQnLVgWPaTPbFptJbdI/+ukdT3qb&#10;mfd483v5fnW9mHEMnScNV1sFAqn2tqNGw+vL4+YaRIiGrOk9oYYvDLAvzs9yk1m/0BHnMjaCQyhk&#10;RkMb45BJGeoWnQlbPyCxdvKjM5HXsZF2NAuHu14mSqXSmY74Q2sGfGix/ignp+H7MK24JJ+DLJ/v&#10;56f346lSbwetLy/Wu1sQEdf4Z4ZffEaHgpkqP5ENotfARaKGzU7xwPKNSncgKr4kqQJZ5PJ/geIH&#10;AAD//wMAUEsBAi0AFAAGAAgAAAAhALaDOJL+AAAA4QEAABMAAAAAAAAAAAAAAAAAAAAAAFtDb250&#10;ZW50X1R5cGVzXS54bWxQSwECLQAUAAYACAAAACEAOP0h/9YAAACUAQAACwAAAAAAAAAAAAAAAAAv&#10;AQAAX3JlbHMvLnJlbHNQSwECLQAUAAYACAAAACEAOwmu1/oBAADZAwAADgAAAAAAAAAAAAAAAAAu&#10;AgAAZHJzL2Uyb0RvYy54bWxQSwECLQAUAAYACAAAACEAdqe4tN0AAAAIAQAADwAAAAAAAAAAAAAA&#10;AABUBAAAZHJzL2Rvd25yZXYueG1sUEsFBgAAAAAEAAQA8wAAAF4FAAAAAA==&#10;" fillcolor="#3078a3 [3215]" stroked="f"/>
          </w:pict>
        </mc:Fallback>
      </mc:AlternateContent>
    </w:r>
    <w:r w:rsidRPr="005D68F8">
      <w:t xml:space="preserve">© </w:t>
    </w:r>
    <w:r>
      <w:t>eBuilder AB</w:t>
    </w:r>
  </w:p>
  <w:p w14:paraId="7F6E9037" w14:textId="77777777" w:rsidR="004D1754" w:rsidRPr="005D68F8" w:rsidRDefault="004D1754" w:rsidP="005D68F8">
    <w:pPr>
      <w:pStyle w:val="HeaderFooterBoilerplate"/>
      <w:jc w:val="center"/>
    </w:pPr>
    <w:proofErr w:type="spellStart"/>
    <w:r w:rsidRPr="005D68F8">
      <w:t>Kista</w:t>
    </w:r>
    <w:proofErr w:type="spellEnd"/>
    <w:r w:rsidRPr="005D68F8">
      <w:t xml:space="preserve"> </w:t>
    </w:r>
    <w:r w:rsidRPr="00AB7869">
      <w:t>Science</w:t>
    </w:r>
    <w:r w:rsidRPr="005D68F8">
      <w:t xml:space="preserve"> </w:t>
    </w:r>
    <w:proofErr w:type="gramStart"/>
    <w:r w:rsidRPr="005D68F8">
      <w:t>Tower ,</w:t>
    </w:r>
    <w:proofErr w:type="gramEnd"/>
    <w:r w:rsidRPr="005D68F8">
      <w:t xml:space="preserve"> 164 51 </w:t>
    </w:r>
    <w:proofErr w:type="spellStart"/>
    <w:r w:rsidRPr="005D68F8">
      <w:t>Kista</w:t>
    </w:r>
    <w:proofErr w:type="spellEnd"/>
    <w:r w:rsidRPr="005D68F8">
      <w:t>, Sweden</w:t>
    </w:r>
    <w:r w:rsidRPr="005D68F8">
      <w:br/>
    </w:r>
  </w:p>
  <w:p w14:paraId="4F9F7DD9" w14:textId="77777777" w:rsidR="004D1754" w:rsidRPr="0028051B" w:rsidRDefault="004D1754" w:rsidP="005D68F8">
    <w:pPr>
      <w:pStyle w:val="HeaderFooterBoilerplate"/>
      <w:jc w:val="center"/>
      <w:rPr>
        <w:lang w:val="sv-SE"/>
      </w:rPr>
    </w:pPr>
    <w:r>
      <w:rPr>
        <w:lang w:val="sv-SE"/>
      </w:rPr>
      <w:t>www.eBuilder.com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C067" w14:textId="77777777" w:rsidR="004D1754" w:rsidRDefault="004D1754" w:rsidP="00F26782">
    <w:pPr>
      <w:pStyle w:val="HeaderFooterBoilerplate"/>
      <w:jc w:val="center"/>
    </w:pPr>
    <w:r>
      <w:rPr>
        <w:noProof/>
        <w:lang w:eastAsia="en-US"/>
      </w:rPr>
      <mc:AlternateContent>
        <mc:Choice Requires="wps">
          <w:drawing>
            <wp:anchor distT="0" distB="0" distL="114300" distR="114300" simplePos="0" relativeHeight="251656192" behindDoc="0" locked="0" layoutInCell="1" allowOverlap="1" wp14:anchorId="71107A8B" wp14:editId="203A0E6D">
              <wp:simplePos x="0" y="0"/>
              <wp:positionH relativeFrom="column">
                <wp:posOffset>0</wp:posOffset>
              </wp:positionH>
              <wp:positionV relativeFrom="paragraph">
                <wp:posOffset>-190500</wp:posOffset>
              </wp:positionV>
              <wp:extent cx="5755005" cy="25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103FF" id="Rectangle 3" o:spid="_x0000_s1026" style="position:absolute;margin-left:0;margin-top:-15pt;width:453.15pt;height: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b5+wEAANkDAAAOAAAAZHJzL2Uyb0RvYy54bWysU9GO0zAQfEfiHyy/06S9loOo6enU0yGk&#10;A04cfMDWcRoLx2vWbtPy9aydXinwhnixvN71ZGY8Wd4ceiv2moJBV8vppJRCO4WNcdtafv1y/+qN&#10;FCGCa8Ci07U86iBvVi9fLAdf6Rl2aBtNgkFcqAZfyy5GXxVFUJ3uIUzQa8fNFqmHyCVti4ZgYPTe&#10;FrOyfF0MSI0nVDoEPr0bm3KV8dtWq/ipbYOOwtaSucW8Ul43aS1WS6i2BL4z6kQD/oFFD8bxR89Q&#10;dxBB7Mj8BdUbRRiwjROFfYFta5TOGljNtPxDzVMHXmctbE7wZ5vC/4NVH/ePJExTyyspHPT8RJ/Z&#10;NHBbq8VVsmfwoeKpJ/9ISWDwD6i+BeFw3fGUviXCodPQMKlpmi9+u5CKwFfFZviADaPDLmJ26tBS&#10;nwDZA3HID3I8P4g+RKH4cHG9WJTlQgrFvdliXuYHK6B6vuwpxHcae5E2tSSmnsFh/xBiIgPV80gm&#10;j9Y098baXKSM6bUlsQdORzzMMn2WeDllXZp1mG6NgOkki0y6Rn822BxZI+GYL/4feNMh/ZBi4GzV&#10;MnzfAWkp7HvHPr2dzucpjLmYL65nXNBlZ3PZAacYiglKMW7XcQzwzpPZdvyladbs8Ja9bU3WnXwf&#10;WZ3Icn6yHaesp4Be1nnq1x+5+gkAAP//AwBQSwMEFAAGAAgAAAAhAHanuLTdAAAACAEAAA8AAABk&#10;cnMvZG93bnJldi54bWxMj09LxDAQxe+C3yGM4G03sQtFa9NFBT0Jy1YFj2kz2xabSW3SP/rpHU96&#10;m5n3ePN7+X51vZhxDJ0nDVdbBQKp9rajRsPry+PmGkSIhqzpPaGGLwywL87PcpNZv9AR5zI2gkMo&#10;ZEZDG+OQSRnqFp0JWz8gsXbyozOR17GRdjQLh7teJkql0pmO+ENrBnxosf4oJ6fh+zCtuCSfgyyf&#10;7+en9+OpUm8HrS8v1rtbEBHX+GeGX3xGh4KZKj+RDaLXwEWihs1O8cDyjUp3ICq+JKkCWeTyf4Hi&#10;BwAA//8DAFBLAQItABQABgAIAAAAIQC2gziS/gAAAOEBAAATAAAAAAAAAAAAAAAAAAAAAABbQ29u&#10;dGVudF9UeXBlc10ueG1sUEsBAi0AFAAGAAgAAAAhADj9If/WAAAAlAEAAAsAAAAAAAAAAAAAAAAA&#10;LwEAAF9yZWxzLy5yZWxzUEsBAi0AFAAGAAgAAAAhAG8zlvn7AQAA2QMAAA4AAAAAAAAAAAAAAAAA&#10;LgIAAGRycy9lMm9Eb2MueG1sUEsBAi0AFAAGAAgAAAAhAHanuLTdAAAACAEAAA8AAAAAAAAAAAAA&#10;AAAAVQQAAGRycy9kb3ducmV2LnhtbFBLBQYAAAAABAAEAPMAAABfBQAAAAA=&#10;" fillcolor="#3078a3 [3215]" stroked="f"/>
          </w:pict>
        </mc:Fallback>
      </mc:AlternateContent>
    </w:r>
    <w:r w:rsidRPr="00AF6441">
      <w:t xml:space="preserve">© </w:t>
    </w:r>
    <w:r>
      <w:t>eBuilder AB</w:t>
    </w:r>
  </w:p>
  <w:p w14:paraId="431C03B6" w14:textId="77777777" w:rsidR="004D1754" w:rsidRPr="00AF6441" w:rsidRDefault="004D1754" w:rsidP="00F26782">
    <w:pPr>
      <w:pStyle w:val="HeaderFooterBoilerplate"/>
      <w:jc w:val="center"/>
    </w:pPr>
    <w:proofErr w:type="spellStart"/>
    <w:r w:rsidRPr="00AF6441">
      <w:t>Kista</w:t>
    </w:r>
    <w:proofErr w:type="spellEnd"/>
    <w:r w:rsidRPr="00AF6441">
      <w:t xml:space="preserve"> Science Tower, 164 51 </w:t>
    </w:r>
    <w:proofErr w:type="spellStart"/>
    <w:r w:rsidRPr="00AF6441">
      <w:t>Kista</w:t>
    </w:r>
    <w:proofErr w:type="spellEnd"/>
    <w:r w:rsidRPr="00AF6441">
      <w:t>, Sweden</w:t>
    </w:r>
    <w:r w:rsidRPr="00AF6441">
      <w:br/>
    </w:r>
  </w:p>
  <w:p w14:paraId="24C74438" w14:textId="77777777" w:rsidR="004D1754" w:rsidRPr="00486531" w:rsidRDefault="004D1754" w:rsidP="00F26782">
    <w:pPr>
      <w:pStyle w:val="HeaderFooterBoilerplate"/>
      <w:jc w:val="center"/>
      <w:rPr>
        <w:lang w:val="sv-SE"/>
      </w:rPr>
    </w:pPr>
    <w:r>
      <w:rPr>
        <w:lang w:val="sv-SE"/>
      </w:rPr>
      <w:t>www.eBuilder.com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3655" w14:textId="77777777" w:rsidR="00930043" w:rsidRDefault="00930043">
      <w:r>
        <w:separator/>
      </w:r>
    </w:p>
  </w:footnote>
  <w:footnote w:type="continuationSeparator" w:id="0">
    <w:p w14:paraId="58935F1F" w14:textId="77777777" w:rsidR="00930043" w:rsidRDefault="00930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7" w:type="dxa"/>
      <w:tblLayout w:type="fixed"/>
      <w:tblCellMar>
        <w:left w:w="71" w:type="dxa"/>
        <w:right w:w="71" w:type="dxa"/>
      </w:tblCellMar>
      <w:tblLook w:val="0000" w:firstRow="0" w:lastRow="0" w:firstColumn="0" w:lastColumn="0" w:noHBand="0" w:noVBand="0"/>
    </w:tblPr>
    <w:tblGrid>
      <w:gridCol w:w="5458"/>
      <w:gridCol w:w="2551"/>
      <w:gridCol w:w="1418"/>
    </w:tblGrid>
    <w:tr w:rsidR="004D1754" w14:paraId="384C0B53" w14:textId="77777777" w:rsidTr="002D6EA8">
      <w:trPr>
        <w:cantSplit/>
        <w:trHeight w:hRule="exact" w:val="240"/>
      </w:trPr>
      <w:tc>
        <w:tcPr>
          <w:tcW w:w="5458" w:type="dxa"/>
          <w:vMerge w:val="restart"/>
        </w:tcPr>
        <w:p w14:paraId="7A256847" w14:textId="77777777" w:rsidR="004D1754" w:rsidRDefault="005D7FB4" w:rsidP="002D6EA8">
          <w:pPr>
            <w:pStyle w:val="Header"/>
            <w:ind w:left="0"/>
          </w:pPr>
          <w:r>
            <w:rPr>
              <w:noProof/>
              <w:lang w:eastAsia="en-US"/>
            </w:rPr>
            <w:drawing>
              <wp:inline distT="0" distB="0" distL="0" distR="0" wp14:anchorId="40B32A46" wp14:editId="3469A808">
                <wp:extent cx="2652165" cy="7524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uilder---logo---final---wo---tagline.png"/>
                        <pic:cNvPicPr/>
                      </pic:nvPicPr>
                      <pic:blipFill rotWithShape="1">
                        <a:blip r:embed="rId1">
                          <a:extLst>
                            <a:ext uri="{28A0092B-C50C-407E-A947-70E740481C1C}">
                              <a14:useLocalDpi xmlns:a14="http://schemas.microsoft.com/office/drawing/2010/main" val="0"/>
                            </a:ext>
                          </a:extLst>
                        </a:blip>
                        <a:srcRect l="16547" t="26866" r="-16547" b="32977"/>
                        <a:stretch/>
                      </pic:blipFill>
                      <pic:spPr bwMode="auto">
                        <a:xfrm>
                          <a:off x="0" y="0"/>
                          <a:ext cx="2667871" cy="756931"/>
                        </a:xfrm>
                        <a:prstGeom prst="rect">
                          <a:avLst/>
                        </a:prstGeom>
                        <a:ln>
                          <a:noFill/>
                        </a:ln>
                        <a:extLst>
                          <a:ext uri="{53640926-AAD7-44D8-BBD7-CCE9431645EC}">
                            <a14:shadowObscured xmlns:a14="http://schemas.microsoft.com/office/drawing/2010/main"/>
                          </a:ext>
                        </a:extLst>
                      </pic:spPr>
                    </pic:pic>
                  </a:graphicData>
                </a:graphic>
              </wp:inline>
            </w:drawing>
          </w:r>
        </w:p>
      </w:tc>
      <w:tc>
        <w:tcPr>
          <w:tcW w:w="2551" w:type="dxa"/>
        </w:tcPr>
        <w:p w14:paraId="081E55D2" w14:textId="77777777" w:rsidR="004D1754" w:rsidRPr="00792361" w:rsidRDefault="004D1754" w:rsidP="009339F4">
          <w:pPr>
            <w:pStyle w:val="Label"/>
            <w:ind w:left="-71"/>
          </w:pPr>
          <w:r w:rsidRPr="00792361">
            <w:t xml:space="preserve">File name </w:t>
          </w:r>
        </w:p>
      </w:tc>
      <w:tc>
        <w:tcPr>
          <w:tcW w:w="1418" w:type="dxa"/>
        </w:tcPr>
        <w:p w14:paraId="0ECF0DAB" w14:textId="77777777" w:rsidR="004D1754" w:rsidRPr="00792361" w:rsidRDefault="004D1754" w:rsidP="00792361">
          <w:pPr>
            <w:pStyle w:val="Label"/>
          </w:pPr>
          <w:r w:rsidRPr="00792361">
            <w:t xml:space="preserve"> Page</w:t>
          </w:r>
        </w:p>
      </w:tc>
    </w:tr>
    <w:tr w:rsidR="001E4F29" w14:paraId="766DD955" w14:textId="77777777" w:rsidTr="002D6EA8">
      <w:trPr>
        <w:cantSplit/>
        <w:trHeight w:hRule="exact" w:val="475"/>
      </w:trPr>
      <w:tc>
        <w:tcPr>
          <w:tcW w:w="5458" w:type="dxa"/>
          <w:vMerge/>
        </w:tcPr>
        <w:p w14:paraId="585B3D74" w14:textId="77777777" w:rsidR="001E4F29" w:rsidRDefault="001E4F29" w:rsidP="001E4F29">
          <w:pPr>
            <w:pStyle w:val="Header"/>
            <w:tabs>
              <w:tab w:val="clear" w:pos="4536"/>
              <w:tab w:val="clear" w:pos="9072"/>
            </w:tabs>
          </w:pPr>
        </w:p>
      </w:tc>
      <w:tc>
        <w:tcPr>
          <w:tcW w:w="2551" w:type="dxa"/>
        </w:tcPr>
        <w:p w14:paraId="3F515DDD" w14:textId="681F852A" w:rsidR="001E4F29" w:rsidRPr="00792361" w:rsidRDefault="001D0AFC" w:rsidP="001E4F29">
          <w:pPr>
            <w:pStyle w:val="HeaderFooterBoilerplate"/>
            <w:ind w:left="-71"/>
          </w:pPr>
          <w:r>
            <w:rPr>
              <w:sz w:val="14"/>
              <w:szCs w:val="18"/>
            </w:rPr>
            <w:t>AMEX-</w:t>
          </w:r>
          <w:proofErr w:type="spellStart"/>
          <w:r>
            <w:rPr>
              <w:sz w:val="14"/>
              <w:szCs w:val="18"/>
            </w:rPr>
            <w:t>DEV</w:t>
          </w:r>
          <w:r w:rsidRPr="001E4F29">
            <w:rPr>
              <w:sz w:val="14"/>
              <w:szCs w:val="18"/>
            </w:rPr>
            <w:t>_</w:t>
          </w:r>
          <w:r>
            <w:rPr>
              <w:sz w:val="14"/>
              <w:szCs w:val="18"/>
            </w:rPr>
            <w:t>training</w:t>
          </w:r>
          <w:r w:rsidRPr="001E4F29">
            <w:rPr>
              <w:sz w:val="14"/>
              <w:szCs w:val="18"/>
            </w:rPr>
            <w:t>_</w:t>
          </w:r>
          <w:r w:rsidRPr="006742DC">
            <w:rPr>
              <w:sz w:val="14"/>
              <w:szCs w:val="18"/>
            </w:rPr>
            <w:t>Frontend</w:t>
          </w:r>
          <w:proofErr w:type="spellEnd"/>
          <w:r w:rsidRPr="006742DC">
            <w:rPr>
              <w:sz w:val="14"/>
              <w:szCs w:val="18"/>
            </w:rPr>
            <w:t xml:space="preserve"> Assignment</w:t>
          </w:r>
          <w:r w:rsidRPr="001E4F29">
            <w:rPr>
              <w:sz w:val="14"/>
              <w:szCs w:val="18"/>
            </w:rPr>
            <w:t>_</w:t>
          </w:r>
          <w:r w:rsidR="00514BEF">
            <w:rPr>
              <w:sz w:val="14"/>
              <w:szCs w:val="18"/>
            </w:rPr>
            <w:t>V</w:t>
          </w:r>
          <w:r>
            <w:rPr>
              <w:sz w:val="14"/>
              <w:szCs w:val="18"/>
            </w:rPr>
            <w:t>1.0</w:t>
          </w:r>
        </w:p>
      </w:tc>
      <w:tc>
        <w:tcPr>
          <w:tcW w:w="1418" w:type="dxa"/>
        </w:tcPr>
        <w:p w14:paraId="2F8AAF25" w14:textId="77777777" w:rsidR="001E4F29" w:rsidRPr="00792361" w:rsidRDefault="001E4F29" w:rsidP="001E4F29">
          <w:pPr>
            <w:pStyle w:val="HeaderFooterBoilerplate"/>
          </w:pPr>
          <w:r w:rsidRPr="00792361">
            <w:rPr>
              <w:rStyle w:val="PageNumber"/>
            </w:rPr>
            <w:t xml:space="preserve"> </w:t>
          </w:r>
          <w:r w:rsidRPr="00792361">
            <w:rPr>
              <w:rStyle w:val="PageNumber"/>
            </w:rPr>
            <w:fldChar w:fldCharType="begin"/>
          </w:r>
          <w:r w:rsidRPr="00792361">
            <w:rPr>
              <w:rStyle w:val="PageNumber"/>
            </w:rPr>
            <w:instrText xml:space="preserve"> PAGE </w:instrText>
          </w:r>
          <w:r w:rsidRPr="00792361">
            <w:rPr>
              <w:rStyle w:val="PageNumber"/>
            </w:rPr>
            <w:fldChar w:fldCharType="separate"/>
          </w:r>
          <w:r>
            <w:rPr>
              <w:rStyle w:val="PageNumber"/>
              <w:noProof/>
            </w:rPr>
            <w:t>5</w:t>
          </w:r>
          <w:r w:rsidRPr="00792361">
            <w:rPr>
              <w:rStyle w:val="PageNumber"/>
            </w:rPr>
            <w:fldChar w:fldCharType="end"/>
          </w:r>
          <w:r w:rsidRPr="00792361">
            <w:rPr>
              <w:rStyle w:val="PageNumber"/>
            </w:rPr>
            <w:t>(</w:t>
          </w:r>
          <w:fldSimple w:instr=" NUMPAGES  \* MERGEFORMAT ">
            <w:r w:rsidRPr="008B10B3">
              <w:rPr>
                <w:rStyle w:val="PageNumber"/>
                <w:noProof/>
              </w:rPr>
              <w:t>5</w:t>
            </w:r>
          </w:fldSimple>
          <w:r w:rsidRPr="00792361">
            <w:rPr>
              <w:rStyle w:val="PageNumber"/>
            </w:rPr>
            <w:t>)</w:t>
          </w:r>
        </w:p>
      </w:tc>
    </w:tr>
    <w:tr w:rsidR="001E4F29" w14:paraId="71087964" w14:textId="77777777" w:rsidTr="002D6EA8">
      <w:trPr>
        <w:cantSplit/>
        <w:trHeight w:hRule="exact" w:val="645"/>
      </w:trPr>
      <w:tc>
        <w:tcPr>
          <w:tcW w:w="5458" w:type="dxa"/>
          <w:vMerge/>
        </w:tcPr>
        <w:p w14:paraId="6F37893D" w14:textId="77777777" w:rsidR="001E4F29" w:rsidRDefault="001E4F29" w:rsidP="001E4F29">
          <w:pPr>
            <w:pStyle w:val="Header"/>
            <w:tabs>
              <w:tab w:val="clear" w:pos="4536"/>
              <w:tab w:val="clear" w:pos="9072"/>
            </w:tabs>
          </w:pPr>
        </w:p>
      </w:tc>
      <w:tc>
        <w:tcPr>
          <w:tcW w:w="2551" w:type="dxa"/>
        </w:tcPr>
        <w:p w14:paraId="4098D0A3" w14:textId="77777777" w:rsidR="001E4F29" w:rsidRPr="00123870" w:rsidRDefault="001E4F29" w:rsidP="001E4F29">
          <w:pPr>
            <w:pStyle w:val="HeaderFooterBoilerplate"/>
            <w:ind w:left="-71"/>
            <w:rPr>
              <w:b/>
              <w:color w:val="008000"/>
            </w:rPr>
          </w:pPr>
        </w:p>
      </w:tc>
      <w:tc>
        <w:tcPr>
          <w:tcW w:w="1418" w:type="dxa"/>
        </w:tcPr>
        <w:p w14:paraId="4188D136" w14:textId="425AC6B6" w:rsidR="001E4F29" w:rsidRPr="00792361" w:rsidRDefault="001E4F29" w:rsidP="001E4F29">
          <w:pPr>
            <w:pStyle w:val="Label"/>
          </w:pPr>
          <w:r w:rsidRPr="00792361">
            <w:rPr>
              <w:szCs w:val="16"/>
            </w:rPr>
            <w:t>Security</w:t>
          </w:r>
          <w:r w:rsidRPr="00792361">
            <w:t xml:space="preserve"> level</w:t>
          </w:r>
          <w:r>
            <w:br/>
          </w:r>
          <w:r w:rsidR="001D0AFC">
            <w:rPr>
              <w:b w:val="0"/>
              <w:bCs/>
            </w:rPr>
            <w:t>Internal</w:t>
          </w:r>
          <w:r>
            <w:fldChar w:fldCharType="begin"/>
          </w:r>
          <w:r>
            <w:instrText xml:space="preserve"> REF SecurityLevel \h </w:instrText>
          </w:r>
          <w:r>
            <w:fldChar w:fldCharType="end"/>
          </w:r>
        </w:p>
        <w:p w14:paraId="38CECFD9" w14:textId="77777777" w:rsidR="001E4F29" w:rsidRPr="00792361" w:rsidRDefault="001E4F29" w:rsidP="001E4F29">
          <w:pPr>
            <w:pStyle w:val="Label"/>
            <w:rPr>
              <w:rStyle w:val="PageNumber"/>
            </w:rPr>
          </w:pPr>
        </w:p>
      </w:tc>
    </w:tr>
  </w:tbl>
  <w:bookmarkStart w:id="0" w:name="Utfärdad2"/>
  <w:bookmarkEnd w:id="0"/>
  <w:p w14:paraId="6D25EF0E" w14:textId="77777777" w:rsidR="004D1754" w:rsidRDefault="004D1754">
    <w:pPr>
      <w:pStyle w:val="Header"/>
      <w:tabs>
        <w:tab w:val="clear" w:pos="4536"/>
        <w:tab w:val="clear" w:pos="9072"/>
      </w:tabs>
      <w:rPr>
        <w:sz w:val="24"/>
      </w:rPr>
    </w:pPr>
    <w:r>
      <w:rPr>
        <w:noProof/>
        <w:sz w:val="24"/>
        <w:lang w:eastAsia="en-US"/>
      </w:rPr>
      <mc:AlternateContent>
        <mc:Choice Requires="wps">
          <w:drawing>
            <wp:anchor distT="0" distB="0" distL="114300" distR="114300" simplePos="0" relativeHeight="251657216" behindDoc="0" locked="0" layoutInCell="1" allowOverlap="1" wp14:anchorId="54600443" wp14:editId="02905184">
              <wp:simplePos x="0" y="0"/>
              <wp:positionH relativeFrom="column">
                <wp:posOffset>0</wp:posOffset>
              </wp:positionH>
              <wp:positionV relativeFrom="paragraph">
                <wp:posOffset>21590</wp:posOffset>
              </wp:positionV>
              <wp:extent cx="5755005" cy="254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3111E" id="Rectangle 4" o:spid="_x0000_s1026" style="position:absolute;margin-left:0;margin-top:1.7pt;width:453.15pt;height: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6b+wEAANkDAAAOAAAAZHJzL2Uyb0RvYy54bWysU9GO0zAQfEfiHyy/06RVewdR09Opp0NI&#10;B5zu4AO2jtNYOF6zdpuWr2ft9EqBN8SL5fWuJzPjyfLm0Fux1xQMulpOJ6UU2ilsjNvW8uuX+zdv&#10;pQgRXAMWna7lUQd5s3r9ajn4Ss+wQ9toEgziQjX4WnYx+qoogup0D2GCXjtutkg9RC5pWzQEA6P3&#10;tpiV5VUxIDWeUOkQ+PRubMpVxm9breLntg06CltL5hbzSnndpLVYLaHaEvjOqBMN+AcWPRjHHz1D&#10;3UEEsSPzF1RvFGHANk4U9gW2rVE6a2A10/IPNc8deJ21sDnBn20K/w9Wfdo/kjBNLa+kcNDzEz2x&#10;aeC2Vot5smfwoeKpZ/9ISWDwD6i+BeFw3fGUviXCodPQMKlpmi9+u5CKwFfFZviIDaPDLmJ26tBS&#10;nwDZA3HID3I8P4g+RKH4cHG9WJTlQgrFvdliXuYHK6B6uewpxPcae5E2tSSmnsFh/xBiIgPVy0gm&#10;j9Y098baXKSM6bUlsQdORzzMMn2WeDllXZp1mG6NgOkki0y6Rn822BxZI+GYL/4feNMh/ZBi4GzV&#10;MnzfAWkp7AfHPr2bzucpjLmYL65nXNBlZ3PZAacYiglKMW7XcQzwzpPZdvyladbs8Ja9bU3WnXwf&#10;WZ3Icn6yHaesp4Be1nnq1x+5+gkAAP//AwBQSwMEFAAGAAgAAAAhALEetA3cAAAABAEAAA8AAABk&#10;cnMvZG93bnJldi54bWxMj81OwzAQhO9IvIO1SNyoTVsVCNlUgAQnpKqBSj068TaJiNchdn7g6TEn&#10;OI5mNPNNup1tK0bqfeMY4XqhQBCXzjRcIby/PV/dgvBBs9GtY0L4Ig/b7Pws1YlxE+9pzEMlYgn7&#10;RCPUIXSJlL6syWq/cB1x9E6utzpE2VfS9HqK5baVS6U20uqG40KtO3qqqfzIB4vwvRtmmpafncxf&#10;H8eX4/5UqMMO8fJifrgHEWgOf2H4xY/okEWmwg1svGgR4pGAsFqDiOad2qxAFAg3a5BZKv/DZz8A&#10;AAD//wMAUEsBAi0AFAAGAAgAAAAhALaDOJL+AAAA4QEAABMAAAAAAAAAAAAAAAAAAAAAAFtDb250&#10;ZW50X1R5cGVzXS54bWxQSwECLQAUAAYACAAAACEAOP0h/9YAAACUAQAACwAAAAAAAAAAAAAAAAAv&#10;AQAAX3JlbHMvLnJlbHNQSwECLQAUAAYACAAAACEAagFem/sBAADZAwAADgAAAAAAAAAAAAAAAAAu&#10;AgAAZHJzL2Uyb0RvYy54bWxQSwECLQAUAAYACAAAACEAsR60DdwAAAAEAQAADwAAAAAAAAAAAAAA&#10;AABVBAAAZHJzL2Rvd25yZXYueG1sUEsFBgAAAAAEAAQA8wAAAF4FAAAAAA==&#10;" fillcolor="#3078a3 [321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11" w:type="dxa"/>
      <w:tblLayout w:type="fixed"/>
      <w:tblCellMar>
        <w:left w:w="71" w:type="dxa"/>
        <w:right w:w="71" w:type="dxa"/>
      </w:tblCellMar>
      <w:tblLook w:val="0000" w:firstRow="0" w:lastRow="0" w:firstColumn="0" w:lastColumn="0" w:noHBand="0" w:noVBand="0"/>
    </w:tblPr>
    <w:tblGrid>
      <w:gridCol w:w="2765"/>
      <w:gridCol w:w="2693"/>
      <w:gridCol w:w="2551"/>
      <w:gridCol w:w="1502"/>
    </w:tblGrid>
    <w:tr w:rsidR="004D1754" w14:paraId="6113BC25" w14:textId="77777777" w:rsidTr="005D7FB4">
      <w:trPr>
        <w:cantSplit/>
        <w:trHeight w:hRule="exact" w:val="585"/>
      </w:trPr>
      <w:tc>
        <w:tcPr>
          <w:tcW w:w="5458" w:type="dxa"/>
          <w:gridSpan w:val="2"/>
          <w:vMerge w:val="restart"/>
        </w:tcPr>
        <w:p w14:paraId="3E31967C" w14:textId="22EAA513" w:rsidR="004D1754" w:rsidRDefault="005D7FB4" w:rsidP="005D7FB4">
          <w:pPr>
            <w:pStyle w:val="Header"/>
            <w:tabs>
              <w:tab w:val="clear" w:pos="4536"/>
              <w:tab w:val="clear" w:pos="9072"/>
              <w:tab w:val="left" w:pos="3990"/>
            </w:tabs>
            <w:ind w:left="0"/>
            <w:rPr>
              <w:noProof/>
              <w:lang w:val="sv-SE"/>
            </w:rPr>
          </w:pPr>
          <w:r>
            <w:rPr>
              <w:noProof/>
              <w:lang w:eastAsia="en-US"/>
            </w:rPr>
            <w:drawing>
              <wp:inline distT="0" distB="0" distL="0" distR="0" wp14:anchorId="58451987" wp14:editId="6DF14694">
                <wp:extent cx="2652165" cy="7524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uilder---logo---final---wo---tagline.png"/>
                        <pic:cNvPicPr/>
                      </pic:nvPicPr>
                      <pic:blipFill rotWithShape="1">
                        <a:blip r:embed="rId1">
                          <a:extLst>
                            <a:ext uri="{28A0092B-C50C-407E-A947-70E740481C1C}">
                              <a14:useLocalDpi xmlns:a14="http://schemas.microsoft.com/office/drawing/2010/main" val="0"/>
                            </a:ext>
                          </a:extLst>
                        </a:blip>
                        <a:srcRect l="16547" t="26866" r="-16547" b="32977"/>
                        <a:stretch/>
                      </pic:blipFill>
                      <pic:spPr bwMode="auto">
                        <a:xfrm>
                          <a:off x="0" y="0"/>
                          <a:ext cx="2667871" cy="756931"/>
                        </a:xfrm>
                        <a:prstGeom prst="rect">
                          <a:avLst/>
                        </a:prstGeom>
                        <a:ln>
                          <a:noFill/>
                        </a:ln>
                        <a:extLst>
                          <a:ext uri="{53640926-AAD7-44D8-BBD7-CCE9431645EC}">
                            <a14:shadowObscured xmlns:a14="http://schemas.microsoft.com/office/drawing/2010/main"/>
                          </a:ext>
                        </a:extLst>
                      </pic:spPr>
                    </pic:pic>
                  </a:graphicData>
                </a:graphic>
              </wp:inline>
            </w:drawing>
          </w:r>
          <w:r>
            <w:rPr>
              <w:noProof/>
              <w:lang w:val="sv-SE"/>
            </w:rPr>
            <w:tab/>
          </w:r>
        </w:p>
      </w:tc>
      <w:tc>
        <w:tcPr>
          <w:tcW w:w="2551" w:type="dxa"/>
        </w:tcPr>
        <w:p w14:paraId="0F66D835" w14:textId="77777777" w:rsidR="004D1754" w:rsidRDefault="004D1754">
          <w:pPr>
            <w:pStyle w:val="Header"/>
            <w:tabs>
              <w:tab w:val="clear" w:pos="4536"/>
              <w:tab w:val="clear" w:pos="9072"/>
            </w:tabs>
            <w:rPr>
              <w:b/>
              <w:sz w:val="16"/>
            </w:rPr>
          </w:pPr>
        </w:p>
      </w:tc>
      <w:tc>
        <w:tcPr>
          <w:tcW w:w="1502" w:type="dxa"/>
        </w:tcPr>
        <w:p w14:paraId="778135D4" w14:textId="77777777" w:rsidR="004D1754" w:rsidRPr="00792361" w:rsidRDefault="004D1754" w:rsidP="00792361">
          <w:pPr>
            <w:pStyle w:val="Label"/>
          </w:pPr>
          <w:r w:rsidRPr="00792361">
            <w:t>Page</w:t>
          </w:r>
        </w:p>
        <w:p w14:paraId="32FAF848" w14:textId="77777777" w:rsidR="004D1754" w:rsidRPr="00792361" w:rsidRDefault="004D1754" w:rsidP="00F76FB9">
          <w:pPr>
            <w:pStyle w:val="HeaderFooterBoilerplate"/>
          </w:pPr>
          <w:r w:rsidRPr="00792361">
            <w:rPr>
              <w:rStyle w:val="PageNumber"/>
            </w:rPr>
            <w:fldChar w:fldCharType="begin"/>
          </w:r>
          <w:r w:rsidRPr="00792361">
            <w:rPr>
              <w:rStyle w:val="PageNumber"/>
            </w:rPr>
            <w:instrText xml:space="preserve"> PAGE </w:instrText>
          </w:r>
          <w:r w:rsidRPr="00792361">
            <w:rPr>
              <w:rStyle w:val="PageNumber"/>
            </w:rPr>
            <w:fldChar w:fldCharType="separate"/>
          </w:r>
          <w:r w:rsidR="008B10B3">
            <w:rPr>
              <w:rStyle w:val="PageNumber"/>
              <w:noProof/>
            </w:rPr>
            <w:t>1</w:t>
          </w:r>
          <w:r w:rsidRPr="00792361">
            <w:rPr>
              <w:rStyle w:val="PageNumber"/>
            </w:rPr>
            <w:fldChar w:fldCharType="end"/>
          </w:r>
          <w:r w:rsidRPr="00792361">
            <w:rPr>
              <w:rStyle w:val="PageNumber"/>
            </w:rPr>
            <w:t xml:space="preserve"> (</w:t>
          </w:r>
          <w:fldSimple w:instr=" NUMPAGES  \* MERGEFORMAT ">
            <w:r w:rsidR="008B10B3" w:rsidRPr="008B10B3">
              <w:rPr>
                <w:rStyle w:val="PageNumber"/>
                <w:noProof/>
              </w:rPr>
              <w:t>5</w:t>
            </w:r>
          </w:fldSimple>
          <w:r w:rsidRPr="00792361">
            <w:rPr>
              <w:rStyle w:val="PageNumber"/>
            </w:rPr>
            <w:t>)</w:t>
          </w:r>
        </w:p>
      </w:tc>
    </w:tr>
    <w:tr w:rsidR="004D1754" w:rsidRPr="00792361" w14:paraId="05241476" w14:textId="77777777" w:rsidTr="005D7FB4">
      <w:trPr>
        <w:gridAfter w:val="1"/>
        <w:wAfter w:w="1502" w:type="dxa"/>
        <w:cantSplit/>
        <w:trHeight w:hRule="exact" w:val="281"/>
      </w:trPr>
      <w:tc>
        <w:tcPr>
          <w:tcW w:w="5458" w:type="dxa"/>
          <w:gridSpan w:val="2"/>
          <w:vMerge/>
        </w:tcPr>
        <w:p w14:paraId="4D25B70D" w14:textId="77777777" w:rsidR="004D1754" w:rsidRDefault="004D1754">
          <w:pPr>
            <w:pStyle w:val="Header"/>
          </w:pPr>
        </w:p>
      </w:tc>
      <w:tc>
        <w:tcPr>
          <w:tcW w:w="2551" w:type="dxa"/>
        </w:tcPr>
        <w:p w14:paraId="3AEC3EDF" w14:textId="77777777" w:rsidR="004D1754" w:rsidRDefault="004D1754">
          <w:pPr>
            <w:pStyle w:val="Header"/>
            <w:tabs>
              <w:tab w:val="clear" w:pos="4536"/>
              <w:tab w:val="clear" w:pos="9072"/>
            </w:tabs>
            <w:rPr>
              <w:b/>
              <w:sz w:val="16"/>
            </w:rPr>
          </w:pPr>
        </w:p>
        <w:p w14:paraId="1434BFFD" w14:textId="77777777" w:rsidR="004D1754" w:rsidRDefault="004D1754">
          <w:pPr>
            <w:pStyle w:val="Header"/>
            <w:tabs>
              <w:tab w:val="clear" w:pos="4536"/>
              <w:tab w:val="clear" w:pos="9072"/>
            </w:tabs>
            <w:rPr>
              <w:b/>
              <w:sz w:val="16"/>
            </w:rPr>
          </w:pPr>
        </w:p>
        <w:p w14:paraId="46B6119F" w14:textId="77777777" w:rsidR="004D1754" w:rsidRDefault="004D1754">
          <w:pPr>
            <w:pStyle w:val="Header"/>
            <w:tabs>
              <w:tab w:val="clear" w:pos="4536"/>
              <w:tab w:val="clear" w:pos="9072"/>
            </w:tabs>
            <w:rPr>
              <w:b/>
              <w:sz w:val="16"/>
            </w:rPr>
          </w:pPr>
        </w:p>
        <w:p w14:paraId="51CEC9E4" w14:textId="77777777" w:rsidR="004D1754" w:rsidRPr="004F22BE" w:rsidRDefault="004D1754">
          <w:pPr>
            <w:pStyle w:val="Header"/>
            <w:tabs>
              <w:tab w:val="clear" w:pos="4536"/>
              <w:tab w:val="clear" w:pos="9072"/>
            </w:tabs>
            <w:rPr>
              <w:b/>
              <w:sz w:val="16"/>
            </w:rPr>
          </w:pPr>
          <w:r w:rsidRPr="004F22BE">
            <w:rPr>
              <w:b/>
              <w:sz w:val="16"/>
            </w:rPr>
            <w:t>Document number</w:t>
          </w:r>
        </w:p>
      </w:tc>
    </w:tr>
    <w:tr w:rsidR="004D1754" w14:paraId="1FFD2571" w14:textId="77777777" w:rsidTr="005D7FB4">
      <w:trPr>
        <w:cantSplit/>
        <w:trHeight w:hRule="exact" w:val="263"/>
      </w:trPr>
      <w:tc>
        <w:tcPr>
          <w:tcW w:w="5458" w:type="dxa"/>
          <w:gridSpan w:val="2"/>
          <w:vMerge/>
        </w:tcPr>
        <w:p w14:paraId="5431A42B" w14:textId="77777777" w:rsidR="004D1754" w:rsidRDefault="004D1754">
          <w:pPr>
            <w:pStyle w:val="Header"/>
            <w:tabs>
              <w:tab w:val="clear" w:pos="4536"/>
              <w:tab w:val="clear" w:pos="9072"/>
            </w:tabs>
          </w:pPr>
        </w:p>
      </w:tc>
      <w:tc>
        <w:tcPr>
          <w:tcW w:w="2551" w:type="dxa"/>
        </w:tcPr>
        <w:p w14:paraId="0F73F365" w14:textId="77777777" w:rsidR="004D1754" w:rsidRDefault="004D1754">
          <w:pPr>
            <w:pStyle w:val="Header"/>
            <w:tabs>
              <w:tab w:val="clear" w:pos="4536"/>
              <w:tab w:val="clear" w:pos="9072"/>
            </w:tabs>
          </w:pPr>
          <w:bookmarkStart w:id="1" w:name="Doknr"/>
          <w:bookmarkEnd w:id="1"/>
          <w:r>
            <w:t xml:space="preserve"> </w:t>
          </w:r>
        </w:p>
      </w:tc>
      <w:tc>
        <w:tcPr>
          <w:tcW w:w="1502" w:type="dxa"/>
        </w:tcPr>
        <w:p w14:paraId="6E4D2123" w14:textId="77777777" w:rsidR="004D1754" w:rsidRPr="00792361" w:rsidRDefault="004D1754" w:rsidP="00693FE8">
          <w:pPr>
            <w:pStyle w:val="Header"/>
            <w:tabs>
              <w:tab w:val="clear" w:pos="4536"/>
              <w:tab w:val="clear" w:pos="9072"/>
            </w:tabs>
            <w:rPr>
              <w:rFonts w:cs="Arial"/>
            </w:rPr>
          </w:pPr>
          <w:r w:rsidRPr="00792361">
            <w:rPr>
              <w:rStyle w:val="PageNumber"/>
              <w:rFonts w:cs="Arial"/>
            </w:rPr>
            <w:t xml:space="preserve"> </w:t>
          </w:r>
        </w:p>
      </w:tc>
    </w:tr>
    <w:tr w:rsidR="004D1754" w14:paraId="065450E0" w14:textId="77777777" w:rsidTr="005D7FB4">
      <w:trPr>
        <w:trHeight w:hRule="exact" w:val="240"/>
      </w:trPr>
      <w:tc>
        <w:tcPr>
          <w:tcW w:w="2765" w:type="dxa"/>
        </w:tcPr>
        <w:p w14:paraId="06A742CC" w14:textId="77777777" w:rsidR="004D1754" w:rsidRDefault="004D1754" w:rsidP="00792361">
          <w:pPr>
            <w:pStyle w:val="Label"/>
          </w:pPr>
          <w:r w:rsidRPr="00792361">
            <w:t>Issued by</w:t>
          </w:r>
        </w:p>
        <w:p w14:paraId="4D921EEA" w14:textId="6F1EAB87" w:rsidR="00FA28BA" w:rsidRPr="00792361" w:rsidRDefault="00FA28BA" w:rsidP="00792361">
          <w:pPr>
            <w:pStyle w:val="Label"/>
          </w:pPr>
        </w:p>
      </w:tc>
      <w:tc>
        <w:tcPr>
          <w:tcW w:w="2693" w:type="dxa"/>
        </w:tcPr>
        <w:p w14:paraId="79B8E00E" w14:textId="77777777" w:rsidR="004D1754" w:rsidRPr="00792361" w:rsidRDefault="004D1754" w:rsidP="00792361">
          <w:pPr>
            <w:pStyle w:val="Label"/>
          </w:pPr>
          <w:r w:rsidRPr="00792361">
            <w:t xml:space="preserve">Updated </w:t>
          </w:r>
        </w:p>
      </w:tc>
      <w:tc>
        <w:tcPr>
          <w:tcW w:w="2551" w:type="dxa"/>
        </w:tcPr>
        <w:p w14:paraId="44786C40" w14:textId="77777777" w:rsidR="004D1754" w:rsidRPr="00792361" w:rsidRDefault="004D1754" w:rsidP="00792361">
          <w:pPr>
            <w:pStyle w:val="Label"/>
          </w:pPr>
          <w:r w:rsidRPr="00792361">
            <w:t>Filename</w:t>
          </w:r>
        </w:p>
      </w:tc>
      <w:tc>
        <w:tcPr>
          <w:tcW w:w="1502" w:type="dxa"/>
        </w:tcPr>
        <w:p w14:paraId="5ADDB422" w14:textId="77777777" w:rsidR="004D1754" w:rsidRPr="00792361" w:rsidRDefault="004D1754" w:rsidP="00792361">
          <w:pPr>
            <w:pStyle w:val="Label"/>
          </w:pPr>
          <w:r w:rsidRPr="00792361">
            <w:t>Rev</w:t>
          </w:r>
        </w:p>
      </w:tc>
    </w:tr>
    <w:bookmarkStart w:id="2" w:name="Utfärdad"/>
    <w:bookmarkEnd w:id="2"/>
    <w:tr w:rsidR="004D1754" w14:paraId="773A01CA" w14:textId="77777777" w:rsidTr="005D7FB4">
      <w:trPr>
        <w:trHeight w:hRule="exact" w:val="446"/>
      </w:trPr>
      <w:tc>
        <w:tcPr>
          <w:tcW w:w="2765" w:type="dxa"/>
        </w:tcPr>
        <w:p w14:paraId="6BAF50A7" w14:textId="6E98239F" w:rsidR="004D1754" w:rsidRPr="00792361" w:rsidRDefault="00000000" w:rsidP="002A46EC">
          <w:pPr>
            <w:pStyle w:val="HeaderFooterBoilerplate"/>
          </w:pPr>
          <w:sdt>
            <w:sdtPr>
              <w:alias w:val="Author"/>
              <w:tag w:val=""/>
              <w:id w:val="1447882746"/>
              <w:dataBinding w:prefixMappings="xmlns:ns0='http://purl.org/dc/elements/1.1/' xmlns:ns1='http://schemas.openxmlformats.org/package/2006/metadata/core-properties' " w:xpath="/ns1:coreProperties[1]/ns0:creator[1]" w:storeItemID="{6C3C8BC8-F283-45AE-878A-BAB7291924A1}"/>
              <w:text/>
            </w:sdtPr>
            <w:sdtContent>
              <w:r w:rsidR="004759E6">
                <w:t>Amex Product Team</w:t>
              </w:r>
            </w:sdtContent>
          </w:sdt>
          <w:r w:rsidR="004D1754">
            <w:fldChar w:fldCharType="begin"/>
          </w:r>
          <w:r w:rsidR="004D1754">
            <w:instrText xml:space="preserve"> USERADDRESS  \* FirstCap  \* MERGEFORMAT </w:instrText>
          </w:r>
          <w:r w:rsidR="004D1754">
            <w:fldChar w:fldCharType="end"/>
          </w:r>
        </w:p>
      </w:tc>
      <w:sdt>
        <w:sdtPr>
          <w:id w:val="930243560"/>
          <w:date w:fullDate="2022-12-27T00:00:00Z">
            <w:dateFormat w:val="MMMM d, yyyy"/>
            <w:lid w:val="en-US"/>
            <w:storeMappedDataAs w:val="dateTime"/>
            <w:calendar w:val="gregorian"/>
          </w:date>
        </w:sdtPr>
        <w:sdtContent>
          <w:tc>
            <w:tcPr>
              <w:tcW w:w="2693" w:type="dxa"/>
            </w:tcPr>
            <w:p w14:paraId="3FB6081C" w14:textId="383DB991" w:rsidR="004D1754" w:rsidRPr="00792361" w:rsidRDefault="006742DC" w:rsidP="00F76FB9">
              <w:pPr>
                <w:pStyle w:val="HeaderFooterBoilerplate"/>
              </w:pPr>
              <w:r>
                <w:t>December</w:t>
              </w:r>
              <w:r w:rsidR="001E4F29">
                <w:t xml:space="preserve"> </w:t>
              </w:r>
              <w:r>
                <w:t>2</w:t>
              </w:r>
              <w:r w:rsidR="001E4F29">
                <w:t>7, 202</w:t>
              </w:r>
              <w:r>
                <w:t>2</w:t>
              </w:r>
            </w:p>
          </w:tc>
        </w:sdtContent>
      </w:sdt>
      <w:tc>
        <w:tcPr>
          <w:tcW w:w="2551" w:type="dxa"/>
        </w:tcPr>
        <w:p w14:paraId="4561F450" w14:textId="13FAE67C" w:rsidR="004D1754" w:rsidRPr="001E4F29" w:rsidRDefault="006742DC" w:rsidP="00F76FB9">
          <w:pPr>
            <w:pStyle w:val="HeaderFooterBoilerplate"/>
            <w:rPr>
              <w:sz w:val="14"/>
              <w:szCs w:val="18"/>
            </w:rPr>
          </w:pPr>
          <w:r>
            <w:rPr>
              <w:sz w:val="14"/>
              <w:szCs w:val="18"/>
            </w:rPr>
            <w:t>AMEX-</w:t>
          </w:r>
          <w:proofErr w:type="spellStart"/>
          <w:r>
            <w:rPr>
              <w:sz w:val="14"/>
              <w:szCs w:val="18"/>
            </w:rPr>
            <w:t>DEV</w:t>
          </w:r>
          <w:r w:rsidR="001E4F29" w:rsidRPr="001E4F29">
            <w:rPr>
              <w:sz w:val="14"/>
              <w:szCs w:val="18"/>
            </w:rPr>
            <w:t>_</w:t>
          </w:r>
          <w:r w:rsidR="006B7FD5">
            <w:rPr>
              <w:sz w:val="14"/>
              <w:szCs w:val="18"/>
            </w:rPr>
            <w:t>training</w:t>
          </w:r>
          <w:r w:rsidR="001E4F29" w:rsidRPr="001E4F29">
            <w:rPr>
              <w:sz w:val="14"/>
              <w:szCs w:val="18"/>
            </w:rPr>
            <w:t>_</w:t>
          </w:r>
          <w:r w:rsidRPr="006742DC">
            <w:rPr>
              <w:sz w:val="14"/>
              <w:szCs w:val="18"/>
            </w:rPr>
            <w:t>Frontend</w:t>
          </w:r>
          <w:proofErr w:type="spellEnd"/>
          <w:r w:rsidRPr="006742DC">
            <w:rPr>
              <w:sz w:val="14"/>
              <w:szCs w:val="18"/>
            </w:rPr>
            <w:t xml:space="preserve"> Assignment</w:t>
          </w:r>
          <w:r w:rsidR="001E4F29" w:rsidRPr="001E4F29">
            <w:rPr>
              <w:sz w:val="14"/>
              <w:szCs w:val="18"/>
            </w:rPr>
            <w:t>_</w:t>
          </w:r>
          <w:r w:rsidR="00514BEF">
            <w:rPr>
              <w:sz w:val="14"/>
              <w:szCs w:val="18"/>
            </w:rPr>
            <w:t>V</w:t>
          </w:r>
          <w:r>
            <w:rPr>
              <w:sz w:val="14"/>
              <w:szCs w:val="18"/>
            </w:rPr>
            <w:t>1.0</w:t>
          </w:r>
        </w:p>
      </w:tc>
      <w:tc>
        <w:tcPr>
          <w:tcW w:w="1502" w:type="dxa"/>
        </w:tcPr>
        <w:p w14:paraId="59E6683E" w14:textId="044EE899" w:rsidR="004D1754" w:rsidRPr="00792361" w:rsidRDefault="001E4F29" w:rsidP="00F76FB9">
          <w:pPr>
            <w:pStyle w:val="HeaderFooterBoilerplate"/>
          </w:pPr>
          <w:bookmarkStart w:id="3" w:name="Rev"/>
          <w:bookmarkEnd w:id="3"/>
          <w:r>
            <w:t>V1.0</w:t>
          </w:r>
        </w:p>
      </w:tc>
    </w:tr>
    <w:tr w:rsidR="004D1754" w14:paraId="6E04D258" w14:textId="77777777" w:rsidTr="005D7FB4">
      <w:trPr>
        <w:trHeight w:hRule="exact" w:val="240"/>
      </w:trPr>
      <w:tc>
        <w:tcPr>
          <w:tcW w:w="2765" w:type="dxa"/>
        </w:tcPr>
        <w:p w14:paraId="07639879" w14:textId="77777777" w:rsidR="004D1754" w:rsidRPr="00792361" w:rsidRDefault="004D1754" w:rsidP="00792361">
          <w:pPr>
            <w:pStyle w:val="Label"/>
          </w:pPr>
          <w:r w:rsidRPr="00792361">
            <w:t>Approved by</w:t>
          </w:r>
        </w:p>
      </w:tc>
      <w:tc>
        <w:tcPr>
          <w:tcW w:w="2693" w:type="dxa"/>
        </w:tcPr>
        <w:p w14:paraId="12DD17A0" w14:textId="77777777" w:rsidR="004D1754" w:rsidRPr="00792361" w:rsidRDefault="004D1754" w:rsidP="00792361">
          <w:pPr>
            <w:pStyle w:val="Label"/>
          </w:pPr>
          <w:r w:rsidRPr="00792361">
            <w:t>Product/Project/Department</w:t>
          </w:r>
        </w:p>
      </w:tc>
      <w:tc>
        <w:tcPr>
          <w:tcW w:w="2551" w:type="dxa"/>
        </w:tcPr>
        <w:p w14:paraId="46E01B68" w14:textId="77777777" w:rsidR="004D1754" w:rsidRPr="001E4F29" w:rsidRDefault="004D1754" w:rsidP="00792361">
          <w:pPr>
            <w:pStyle w:val="Label"/>
            <w:rPr>
              <w:sz w:val="14"/>
              <w:szCs w:val="18"/>
            </w:rPr>
          </w:pPr>
        </w:p>
      </w:tc>
      <w:tc>
        <w:tcPr>
          <w:tcW w:w="1502" w:type="dxa"/>
        </w:tcPr>
        <w:p w14:paraId="1E884D29" w14:textId="2C805EAB" w:rsidR="004D1754" w:rsidRPr="00792361" w:rsidRDefault="001E4F29" w:rsidP="00792361">
          <w:pPr>
            <w:pStyle w:val="Label"/>
          </w:pPr>
          <w:r w:rsidRPr="00792361">
            <w:t>Security Level</w:t>
          </w:r>
        </w:p>
      </w:tc>
    </w:tr>
    <w:tr w:rsidR="004D1754" w14:paraId="6A51D017" w14:textId="77777777" w:rsidTr="005D7FB4">
      <w:trPr>
        <w:trHeight w:hRule="exact" w:val="360"/>
      </w:trPr>
      <w:tc>
        <w:tcPr>
          <w:tcW w:w="2765" w:type="dxa"/>
        </w:tcPr>
        <w:p w14:paraId="4A065981" w14:textId="41F040CE" w:rsidR="004D1754" w:rsidRPr="00792361" w:rsidRDefault="007325BF" w:rsidP="00F76FB9">
          <w:pPr>
            <w:pStyle w:val="HeaderFooterBoilerplate"/>
          </w:pPr>
          <w:bookmarkStart w:id="4" w:name="Godkänd"/>
          <w:bookmarkEnd w:id="4"/>
          <w:r>
            <w:t>Delivery Manager</w:t>
          </w:r>
        </w:p>
      </w:tc>
      <w:tc>
        <w:tcPr>
          <w:tcW w:w="5244" w:type="dxa"/>
          <w:gridSpan w:val="2"/>
        </w:tcPr>
        <w:p w14:paraId="70A4741D" w14:textId="1D101082" w:rsidR="004D1754" w:rsidRPr="00792361" w:rsidRDefault="006742DC" w:rsidP="00F76FB9">
          <w:pPr>
            <w:pStyle w:val="HeaderFooterBoilerplate"/>
          </w:pPr>
          <w:bookmarkStart w:id="5" w:name="Projekt"/>
          <w:bookmarkEnd w:id="5"/>
          <w:r>
            <w:t>AMEX-DEV</w:t>
          </w:r>
        </w:p>
      </w:tc>
      <w:tc>
        <w:tcPr>
          <w:tcW w:w="1502" w:type="dxa"/>
        </w:tcPr>
        <w:p w14:paraId="70077CF6" w14:textId="3FE070C7" w:rsidR="004D1754" w:rsidRPr="001E4F29" w:rsidRDefault="005F72C7" w:rsidP="00792361">
          <w:pPr>
            <w:pStyle w:val="Label"/>
            <w:rPr>
              <w:b w:val="0"/>
              <w:bCs/>
              <w:color w:val="008000"/>
            </w:rPr>
          </w:pPr>
          <w:r>
            <w:rPr>
              <w:b w:val="0"/>
              <w:bCs/>
            </w:rPr>
            <w:t>Internal</w:t>
          </w:r>
        </w:p>
      </w:tc>
    </w:tr>
  </w:tbl>
  <w:p w14:paraId="5FA903C1" w14:textId="77777777" w:rsidR="004D1754" w:rsidRDefault="004D1754" w:rsidP="005C21EB">
    <w:pPr>
      <w:pStyle w:val="Label"/>
    </w:pPr>
    <w:r w:rsidRPr="005D7FB4">
      <w:rPr>
        <w:noProof/>
        <w:color w:val="3078A3" w:themeColor="text2"/>
        <w:lang w:eastAsia="en-US"/>
      </w:rPr>
      <mc:AlternateContent>
        <mc:Choice Requires="wps">
          <w:drawing>
            <wp:anchor distT="0" distB="0" distL="114300" distR="114300" simplePos="0" relativeHeight="251659264" behindDoc="0" locked="0" layoutInCell="1" allowOverlap="1" wp14:anchorId="5C2D833D" wp14:editId="5910B584">
              <wp:simplePos x="0" y="0"/>
              <wp:positionH relativeFrom="column">
                <wp:posOffset>0</wp:posOffset>
              </wp:positionH>
              <wp:positionV relativeFrom="paragraph">
                <wp:posOffset>67310</wp:posOffset>
              </wp:positionV>
              <wp:extent cx="5755005" cy="254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D0FE3" id="Rectangle 8" o:spid="_x0000_s1026" style="position:absolute;margin-left:0;margin-top:5.3pt;width:453.15pt;height: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vr+wEAANkDAAAOAAAAZHJzL2Uyb0RvYy54bWysU9GO0zAQfEfiHyy/06RVyx1R09Opp0NI&#10;B5zu4AO2jtNYOF6zdpuWr2ft9EqBN8SL5fWuJzPjyfLm0Fux1xQMulpOJ6UU2ilsjNvW8uuX+zfX&#10;UoQIrgGLTtfyqIO8Wb1+tRx8pWfYoW00CQZxoRp8LbsYfVUUQXW6hzBBrx03W6QeIpe0LRqCgdF7&#10;W8zK8m0xIDWeUOkQ+PRubMpVxm9breLntg06CltL5hbzSnndpLVYLaHaEvjOqBMN+AcWPRjHHz1D&#10;3UEEsSPzF1RvFGHANk4U9gW2rVE6a2A10/IPNc8deJ21sDnBn20K/w9Wfdo/kjBNLedSOOj5iZ7Y&#10;NHBbq8V1smfwoeKpZ/9ISWDwD6i+BeFw3fGUviXCodPQMKlpmi9+u5CKwFfFZviIDaPDLmJ26tBS&#10;nwDZA3HID3I8P4g+RKH4cHG1WJTlQgrFvdliXuYHK6B6uewpxPcae5E2tSSmnsFh/xBiIgPVy0gm&#10;j9Y098baXKSM6bUlsQdORzzMMn2WeDllXZp1mG6NgOkki0y6Rn822BxZI+GYL/4feNMh/ZBi4GzV&#10;MnzfAWkp7AfHPr2bzucpjLmYL65mXNBlZ3PZAacYiglKMW7XcQzwzpPZdvyladbs8Ja9bU3WnXwf&#10;WZ3Icn6yHaesp4Be1nnq1x+5+gkAAP//AwBQSwMEFAAGAAgAAAAhAPUlMsncAAAABgEAAA8AAABk&#10;cnMvZG93bnJldi54bWxMj81OwzAQhO9IvIO1SNyoTUERDXEqQIITUtUAUo9OvE0i4nWInR94epZT&#10;Oc7MaubbbLu4Tkw4hNaThuuVAoFUedtSreH97fnqDkSIhqzpPKGGbwywzc/PMpNaP9MepyLWgkso&#10;pEZDE2OfShmqBp0JK98jcXb0gzOR5VBLO5iZy10n10ol0pmWeKExPT41WH0Wo9PwsxsXnNdfvSxe&#10;H6eXw/5Yqo+d1pcXy8M9iIhLPB3DHz6jQ85MpR/JBtFp4EciuyoBwelGJTcgSjZuE5B5Jv/j578A&#10;AAD//wMAUEsBAi0AFAAGAAgAAAAhALaDOJL+AAAA4QEAABMAAAAAAAAAAAAAAAAAAAAAAFtDb250&#10;ZW50X1R5cGVzXS54bWxQSwECLQAUAAYACAAAACEAOP0h/9YAAACUAQAACwAAAAAAAAAAAAAAAAAv&#10;AQAAX3JlbHMvLnJlbHNQSwECLQAUAAYACAAAACEAi9Q76/sBAADZAwAADgAAAAAAAAAAAAAAAAAu&#10;AgAAZHJzL2Uyb0RvYy54bWxQSwECLQAUAAYACAAAACEA9SUyydwAAAAGAQAADwAAAAAAAAAAAAAA&#10;AABVBAAAZHJzL2Rvd25yZXYueG1sUEsFBgAAAAAEAAQA8wAAAF4FAAAAAA==&#10;" fillcolor="#3078a3 [3215]"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6AF50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51CE2C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C902D74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C50D80C"/>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7D4101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DC7C2132"/>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6" w15:restartNumberingAfterBreak="0">
    <w:nsid w:val="052E6450"/>
    <w:multiLevelType w:val="multilevel"/>
    <w:tmpl w:val="A452727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87617B"/>
    <w:multiLevelType w:val="hybridMultilevel"/>
    <w:tmpl w:val="44F86E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CE492A"/>
    <w:multiLevelType w:val="hybridMultilevel"/>
    <w:tmpl w:val="2DBC01E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3F24F9F"/>
    <w:multiLevelType w:val="multilevel"/>
    <w:tmpl w:val="FFBA2BDA"/>
    <w:styleLink w:val="ListBullets"/>
    <w:lvl w:ilvl="0">
      <w:start w:val="1"/>
      <w:numFmt w:val="bullet"/>
      <w:pStyle w:val="ListBullet"/>
      <w:lvlText w:val=""/>
      <w:lvlJc w:val="left"/>
      <w:pPr>
        <w:ind w:left="851" w:hanging="284"/>
      </w:pPr>
      <w:rPr>
        <w:rFonts w:ascii="Symbol" w:hAnsi="Symbol" w:hint="default"/>
      </w:rPr>
    </w:lvl>
    <w:lvl w:ilvl="1">
      <w:start w:val="1"/>
      <w:numFmt w:val="bullet"/>
      <w:pStyle w:val="ListBullet2"/>
      <w:lvlText w:val=""/>
      <w:lvlJc w:val="left"/>
      <w:pPr>
        <w:ind w:left="1208" w:hanging="284"/>
      </w:pPr>
      <w:rPr>
        <w:rFonts w:ascii="Symbol" w:hAnsi="Symbol" w:hint="default"/>
      </w:rPr>
    </w:lvl>
    <w:lvl w:ilvl="2">
      <w:start w:val="1"/>
      <w:numFmt w:val="bullet"/>
      <w:pStyle w:val="ListBullet3"/>
      <w:lvlText w:val=""/>
      <w:lvlJc w:val="left"/>
      <w:pPr>
        <w:ind w:left="1565" w:hanging="284"/>
      </w:pPr>
      <w:rPr>
        <w:rFonts w:ascii="Symbol" w:hAnsi="Symbol" w:hint="default"/>
      </w:rPr>
    </w:lvl>
    <w:lvl w:ilvl="3">
      <w:start w:val="1"/>
      <w:numFmt w:val="bullet"/>
      <w:pStyle w:val="ListBullet4"/>
      <w:lvlText w:val=""/>
      <w:lvlJc w:val="left"/>
      <w:pPr>
        <w:ind w:left="1922" w:hanging="284"/>
      </w:pPr>
      <w:rPr>
        <w:rFonts w:ascii="Symbol" w:hAnsi="Symbol" w:hint="default"/>
      </w:rPr>
    </w:lvl>
    <w:lvl w:ilvl="4">
      <w:start w:val="1"/>
      <w:numFmt w:val="bullet"/>
      <w:pStyle w:val="ListBullet5"/>
      <w:lvlText w:val=""/>
      <w:lvlJc w:val="left"/>
      <w:pPr>
        <w:ind w:left="2279" w:hanging="284"/>
      </w:pPr>
      <w:rPr>
        <w:rFonts w:ascii="Symbol" w:hAnsi="Symbol" w:hint="default"/>
      </w:rPr>
    </w:lvl>
    <w:lvl w:ilvl="5">
      <w:start w:val="1"/>
      <w:numFmt w:val="none"/>
      <w:lvlText w:val=""/>
      <w:lvlJc w:val="left"/>
      <w:pPr>
        <w:ind w:left="2636" w:hanging="284"/>
      </w:pPr>
      <w:rPr>
        <w:rFonts w:hint="default"/>
      </w:rPr>
    </w:lvl>
    <w:lvl w:ilvl="6">
      <w:start w:val="1"/>
      <w:numFmt w:val="none"/>
      <w:lvlText w:val=""/>
      <w:lvlJc w:val="left"/>
      <w:pPr>
        <w:ind w:left="2993" w:hanging="284"/>
      </w:pPr>
      <w:rPr>
        <w:rFonts w:hint="default"/>
      </w:rPr>
    </w:lvl>
    <w:lvl w:ilvl="7">
      <w:start w:val="1"/>
      <w:numFmt w:val="none"/>
      <w:lvlText w:val=""/>
      <w:lvlJc w:val="left"/>
      <w:pPr>
        <w:ind w:left="3350" w:hanging="284"/>
      </w:pPr>
      <w:rPr>
        <w:rFonts w:hint="default"/>
      </w:rPr>
    </w:lvl>
    <w:lvl w:ilvl="8">
      <w:start w:val="1"/>
      <w:numFmt w:val="none"/>
      <w:lvlText w:val=""/>
      <w:lvlJc w:val="left"/>
      <w:pPr>
        <w:ind w:left="3707" w:hanging="284"/>
      </w:pPr>
      <w:rPr>
        <w:rFonts w:hint="default"/>
      </w:rPr>
    </w:lvl>
  </w:abstractNum>
  <w:abstractNum w:abstractNumId="10" w15:restartNumberingAfterBreak="0">
    <w:nsid w:val="16EF0A5E"/>
    <w:multiLevelType w:val="hybridMultilevel"/>
    <w:tmpl w:val="D3AE77B8"/>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0853F41"/>
    <w:multiLevelType w:val="multilevel"/>
    <w:tmpl w:val="84B800AA"/>
    <w:name w:val="NumberedList2"/>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2255623C"/>
    <w:multiLevelType w:val="hybridMultilevel"/>
    <w:tmpl w:val="BDBC6950"/>
    <w:lvl w:ilvl="0" w:tplc="EF5C4E06">
      <w:start w:val="1"/>
      <w:numFmt w:val="bullet"/>
      <w:lvlText w:val=""/>
      <w:lvlJc w:val="left"/>
      <w:pPr>
        <w:tabs>
          <w:tab w:val="num" w:pos="2628"/>
        </w:tabs>
        <w:ind w:left="2628" w:hanging="360"/>
      </w:pPr>
      <w:rPr>
        <w:rFonts w:ascii="Wingdings" w:hAnsi="Wingdings" w:hint="default"/>
      </w:rPr>
    </w:lvl>
    <w:lvl w:ilvl="1" w:tplc="A19AF822" w:tentative="1">
      <w:start w:val="1"/>
      <w:numFmt w:val="bullet"/>
      <w:lvlText w:val="o"/>
      <w:lvlJc w:val="left"/>
      <w:pPr>
        <w:tabs>
          <w:tab w:val="num" w:pos="3348"/>
        </w:tabs>
        <w:ind w:left="3348" w:hanging="360"/>
      </w:pPr>
      <w:rPr>
        <w:rFonts w:ascii="Courier New" w:hAnsi="Courier New" w:hint="default"/>
      </w:rPr>
    </w:lvl>
    <w:lvl w:ilvl="2" w:tplc="E5686C60" w:tentative="1">
      <w:start w:val="1"/>
      <w:numFmt w:val="bullet"/>
      <w:lvlText w:val=""/>
      <w:lvlJc w:val="left"/>
      <w:pPr>
        <w:tabs>
          <w:tab w:val="num" w:pos="4068"/>
        </w:tabs>
        <w:ind w:left="4068" w:hanging="360"/>
      </w:pPr>
      <w:rPr>
        <w:rFonts w:ascii="Wingdings" w:hAnsi="Wingdings" w:hint="default"/>
      </w:rPr>
    </w:lvl>
    <w:lvl w:ilvl="3" w:tplc="1C684A82" w:tentative="1">
      <w:start w:val="1"/>
      <w:numFmt w:val="bullet"/>
      <w:lvlText w:val=""/>
      <w:lvlJc w:val="left"/>
      <w:pPr>
        <w:tabs>
          <w:tab w:val="num" w:pos="4788"/>
        </w:tabs>
        <w:ind w:left="4788" w:hanging="360"/>
      </w:pPr>
      <w:rPr>
        <w:rFonts w:ascii="Symbol" w:hAnsi="Symbol" w:hint="default"/>
      </w:rPr>
    </w:lvl>
    <w:lvl w:ilvl="4" w:tplc="F19A3638" w:tentative="1">
      <w:start w:val="1"/>
      <w:numFmt w:val="bullet"/>
      <w:lvlText w:val="o"/>
      <w:lvlJc w:val="left"/>
      <w:pPr>
        <w:tabs>
          <w:tab w:val="num" w:pos="5508"/>
        </w:tabs>
        <w:ind w:left="5508" w:hanging="360"/>
      </w:pPr>
      <w:rPr>
        <w:rFonts w:ascii="Courier New" w:hAnsi="Courier New" w:hint="default"/>
      </w:rPr>
    </w:lvl>
    <w:lvl w:ilvl="5" w:tplc="7C728822" w:tentative="1">
      <w:start w:val="1"/>
      <w:numFmt w:val="bullet"/>
      <w:lvlText w:val=""/>
      <w:lvlJc w:val="left"/>
      <w:pPr>
        <w:tabs>
          <w:tab w:val="num" w:pos="6228"/>
        </w:tabs>
        <w:ind w:left="6228" w:hanging="360"/>
      </w:pPr>
      <w:rPr>
        <w:rFonts w:ascii="Wingdings" w:hAnsi="Wingdings" w:hint="default"/>
      </w:rPr>
    </w:lvl>
    <w:lvl w:ilvl="6" w:tplc="FFC82F4E" w:tentative="1">
      <w:start w:val="1"/>
      <w:numFmt w:val="bullet"/>
      <w:lvlText w:val=""/>
      <w:lvlJc w:val="left"/>
      <w:pPr>
        <w:tabs>
          <w:tab w:val="num" w:pos="6948"/>
        </w:tabs>
        <w:ind w:left="6948" w:hanging="360"/>
      </w:pPr>
      <w:rPr>
        <w:rFonts w:ascii="Symbol" w:hAnsi="Symbol" w:hint="default"/>
      </w:rPr>
    </w:lvl>
    <w:lvl w:ilvl="7" w:tplc="24E496DE" w:tentative="1">
      <w:start w:val="1"/>
      <w:numFmt w:val="bullet"/>
      <w:lvlText w:val="o"/>
      <w:lvlJc w:val="left"/>
      <w:pPr>
        <w:tabs>
          <w:tab w:val="num" w:pos="7668"/>
        </w:tabs>
        <w:ind w:left="7668" w:hanging="360"/>
      </w:pPr>
      <w:rPr>
        <w:rFonts w:ascii="Courier New" w:hAnsi="Courier New" w:hint="default"/>
      </w:rPr>
    </w:lvl>
    <w:lvl w:ilvl="8" w:tplc="3AFC5A38" w:tentative="1">
      <w:start w:val="1"/>
      <w:numFmt w:val="bullet"/>
      <w:lvlText w:val=""/>
      <w:lvlJc w:val="left"/>
      <w:pPr>
        <w:tabs>
          <w:tab w:val="num" w:pos="8388"/>
        </w:tabs>
        <w:ind w:left="8388" w:hanging="360"/>
      </w:pPr>
      <w:rPr>
        <w:rFonts w:ascii="Wingdings" w:hAnsi="Wingdings" w:hint="default"/>
      </w:rPr>
    </w:lvl>
  </w:abstractNum>
  <w:abstractNum w:abstractNumId="13" w15:restartNumberingAfterBreak="0">
    <w:nsid w:val="25A5567A"/>
    <w:multiLevelType w:val="hybridMultilevel"/>
    <w:tmpl w:val="7E90EBD8"/>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EDD2196"/>
    <w:multiLevelType w:val="hybridMultilevel"/>
    <w:tmpl w:val="81C8712C"/>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FD23AB9"/>
    <w:multiLevelType w:val="hybridMultilevel"/>
    <w:tmpl w:val="16EA5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9030F3"/>
    <w:multiLevelType w:val="multilevel"/>
    <w:tmpl w:val="84B800AA"/>
    <w:name w:val="NumberedList2"/>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92C04E2"/>
    <w:multiLevelType w:val="hybridMultilevel"/>
    <w:tmpl w:val="E52A30D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066268"/>
    <w:multiLevelType w:val="hybridMultilevel"/>
    <w:tmpl w:val="E94E0D4A"/>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E672FF4"/>
    <w:multiLevelType w:val="hybridMultilevel"/>
    <w:tmpl w:val="C4E2C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B7A84"/>
    <w:multiLevelType w:val="hybridMultilevel"/>
    <w:tmpl w:val="DE74A0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5DE0776"/>
    <w:multiLevelType w:val="multilevel"/>
    <w:tmpl w:val="0409001D"/>
    <w:styleLink w:val="TableBullet"/>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01410B"/>
    <w:multiLevelType w:val="hybridMultilevel"/>
    <w:tmpl w:val="70B6529A"/>
    <w:lvl w:ilvl="0" w:tplc="281C251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125CB6"/>
    <w:multiLevelType w:val="multilevel"/>
    <w:tmpl w:val="0409001D"/>
    <w:name w:val="NumberedList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15D248E"/>
    <w:multiLevelType w:val="hybridMultilevel"/>
    <w:tmpl w:val="2996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91F"/>
    <w:multiLevelType w:val="hybridMultilevel"/>
    <w:tmpl w:val="70587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3345F"/>
    <w:multiLevelType w:val="multilevel"/>
    <w:tmpl w:val="FFBA2BDA"/>
    <w:numStyleLink w:val="ListBullets"/>
  </w:abstractNum>
  <w:abstractNum w:abstractNumId="27" w15:restartNumberingAfterBreak="0">
    <w:nsid w:val="53B808FF"/>
    <w:multiLevelType w:val="hybridMultilevel"/>
    <w:tmpl w:val="DF54493E"/>
    <w:lvl w:ilvl="0" w:tplc="23B66FC0">
      <w:start w:val="1"/>
      <w:numFmt w:val="bullet"/>
      <w:lvlText w:val=""/>
      <w:lvlJc w:val="left"/>
      <w:pPr>
        <w:ind w:left="851" w:hanging="284"/>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57B0AF8"/>
    <w:multiLevelType w:val="hybridMultilevel"/>
    <w:tmpl w:val="01985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A06B79"/>
    <w:multiLevelType w:val="hybridMultilevel"/>
    <w:tmpl w:val="85B8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41709"/>
    <w:multiLevelType w:val="hybridMultilevel"/>
    <w:tmpl w:val="E44E3E72"/>
    <w:name w:val="NumberedList222"/>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AB92261"/>
    <w:multiLevelType w:val="hybridMultilevel"/>
    <w:tmpl w:val="24ECE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28694C"/>
    <w:multiLevelType w:val="hybridMultilevel"/>
    <w:tmpl w:val="BF407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AD0EAA"/>
    <w:multiLevelType w:val="multilevel"/>
    <w:tmpl w:val="84B800AA"/>
    <w:name w:val="NumberedList"/>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64CB1ED6"/>
    <w:multiLevelType w:val="multilevel"/>
    <w:tmpl w:val="0409001D"/>
    <w:numStyleLink w:val="TableBullet"/>
  </w:abstractNum>
  <w:abstractNum w:abstractNumId="35" w15:restartNumberingAfterBreak="0">
    <w:nsid w:val="68A709D3"/>
    <w:multiLevelType w:val="multilevel"/>
    <w:tmpl w:val="84B800AA"/>
    <w:name w:val="NumberedList22"/>
    <w:lvl w:ilvl="0">
      <w:start w:val="1"/>
      <w:numFmt w:val="decimal"/>
      <w:lvlText w:val="%1."/>
      <w:lvlJc w:val="left"/>
      <w:pPr>
        <w:ind w:left="927"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6" w15:restartNumberingAfterBreak="0">
    <w:nsid w:val="6FAC5E5F"/>
    <w:multiLevelType w:val="hybridMultilevel"/>
    <w:tmpl w:val="E49E3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51553F"/>
    <w:multiLevelType w:val="hybridMultilevel"/>
    <w:tmpl w:val="1E6C6A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ECD43C2"/>
    <w:multiLevelType w:val="hybridMultilevel"/>
    <w:tmpl w:val="49221D1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587662501">
    <w:abstractNumId w:val="5"/>
  </w:num>
  <w:num w:numId="2" w16cid:durableId="617181019">
    <w:abstractNumId w:val="12"/>
  </w:num>
  <w:num w:numId="3" w16cid:durableId="2139641056">
    <w:abstractNumId w:val="32"/>
  </w:num>
  <w:num w:numId="4" w16cid:durableId="706757096">
    <w:abstractNumId w:val="28"/>
  </w:num>
  <w:num w:numId="5" w16cid:durableId="671375944">
    <w:abstractNumId w:val="19"/>
  </w:num>
  <w:num w:numId="6" w16cid:durableId="1811088594">
    <w:abstractNumId w:val="15"/>
  </w:num>
  <w:num w:numId="7" w16cid:durableId="1325402238">
    <w:abstractNumId w:val="22"/>
  </w:num>
  <w:num w:numId="8" w16cid:durableId="729618139">
    <w:abstractNumId w:val="7"/>
  </w:num>
  <w:num w:numId="9" w16cid:durableId="2043360999">
    <w:abstractNumId w:val="37"/>
  </w:num>
  <w:num w:numId="10" w16cid:durableId="420838433">
    <w:abstractNumId w:val="27"/>
  </w:num>
  <w:num w:numId="11" w16cid:durableId="931620020">
    <w:abstractNumId w:val="9"/>
  </w:num>
  <w:num w:numId="12" w16cid:durableId="1031029832">
    <w:abstractNumId w:val="4"/>
  </w:num>
  <w:num w:numId="13" w16cid:durableId="1058092396">
    <w:abstractNumId w:val="3"/>
  </w:num>
  <w:num w:numId="14" w16cid:durableId="2139058844">
    <w:abstractNumId w:val="2"/>
  </w:num>
  <w:num w:numId="15" w16cid:durableId="167210371">
    <w:abstractNumId w:val="1"/>
  </w:num>
  <w:num w:numId="16" w16cid:durableId="2068650919">
    <w:abstractNumId w:val="0"/>
  </w:num>
  <w:num w:numId="17" w16cid:durableId="2114857960">
    <w:abstractNumId w:val="26"/>
  </w:num>
  <w:num w:numId="18" w16cid:durableId="534998406">
    <w:abstractNumId w:val="20"/>
  </w:num>
  <w:num w:numId="19" w16cid:durableId="1091927206">
    <w:abstractNumId w:val="21"/>
  </w:num>
  <w:num w:numId="20" w16cid:durableId="1713267661">
    <w:abstractNumId w:val="34"/>
  </w:num>
  <w:num w:numId="21" w16cid:durableId="1137720632">
    <w:abstractNumId w:val="6"/>
  </w:num>
  <w:num w:numId="22" w16cid:durableId="627978412">
    <w:abstractNumId w:val="14"/>
  </w:num>
  <w:num w:numId="23" w16cid:durableId="166022467">
    <w:abstractNumId w:val="35"/>
  </w:num>
  <w:num w:numId="24" w16cid:durableId="1859272770">
    <w:abstractNumId w:val="33"/>
  </w:num>
  <w:num w:numId="25" w16cid:durableId="1075710704">
    <w:abstractNumId w:val="11"/>
  </w:num>
  <w:num w:numId="26" w16cid:durableId="650410308">
    <w:abstractNumId w:val="13"/>
  </w:num>
  <w:num w:numId="27" w16cid:durableId="1394157655">
    <w:abstractNumId w:val="16"/>
  </w:num>
  <w:num w:numId="28" w16cid:durableId="1786341798">
    <w:abstractNumId w:val="18"/>
  </w:num>
  <w:num w:numId="29" w16cid:durableId="1155880662">
    <w:abstractNumId w:val="38"/>
  </w:num>
  <w:num w:numId="30" w16cid:durableId="2097433311">
    <w:abstractNumId w:val="10"/>
  </w:num>
  <w:num w:numId="31" w16cid:durableId="240914019">
    <w:abstractNumId w:val="23"/>
  </w:num>
  <w:num w:numId="32" w16cid:durableId="1502313447">
    <w:abstractNumId w:val="30"/>
  </w:num>
  <w:num w:numId="33" w16cid:durableId="1433356660">
    <w:abstractNumId w:val="8"/>
  </w:num>
  <w:num w:numId="34" w16cid:durableId="1630285697">
    <w:abstractNumId w:val="36"/>
  </w:num>
  <w:num w:numId="35" w16cid:durableId="517744107">
    <w:abstractNumId w:val="24"/>
  </w:num>
  <w:num w:numId="36" w16cid:durableId="79107411">
    <w:abstractNumId w:val="31"/>
  </w:num>
  <w:num w:numId="37" w16cid:durableId="1111054667">
    <w:abstractNumId w:val="29"/>
  </w:num>
  <w:num w:numId="38" w16cid:durableId="1646158238">
    <w:abstractNumId w:val="25"/>
  </w:num>
  <w:num w:numId="39" w16cid:durableId="60892548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54"/>
    <w:rsid w:val="000047A4"/>
    <w:rsid w:val="00022DD4"/>
    <w:rsid w:val="00026AC0"/>
    <w:rsid w:val="00036013"/>
    <w:rsid w:val="00047A22"/>
    <w:rsid w:val="0006565D"/>
    <w:rsid w:val="000666C7"/>
    <w:rsid w:val="000718FB"/>
    <w:rsid w:val="00071BC6"/>
    <w:rsid w:val="00076DC7"/>
    <w:rsid w:val="000A4A3B"/>
    <w:rsid w:val="000A53B8"/>
    <w:rsid w:val="000A5E6D"/>
    <w:rsid w:val="000C0B12"/>
    <w:rsid w:val="000D2A02"/>
    <w:rsid w:val="000E3D28"/>
    <w:rsid w:val="000E3DBF"/>
    <w:rsid w:val="000E749D"/>
    <w:rsid w:val="000F123D"/>
    <w:rsid w:val="00113EFA"/>
    <w:rsid w:val="00123870"/>
    <w:rsid w:val="00123BF5"/>
    <w:rsid w:val="00134AA8"/>
    <w:rsid w:val="00140140"/>
    <w:rsid w:val="00140E7A"/>
    <w:rsid w:val="00142F23"/>
    <w:rsid w:val="00144D7B"/>
    <w:rsid w:val="0015084C"/>
    <w:rsid w:val="0015720D"/>
    <w:rsid w:val="00161078"/>
    <w:rsid w:val="00161BC7"/>
    <w:rsid w:val="00167B78"/>
    <w:rsid w:val="00175B48"/>
    <w:rsid w:val="00177D32"/>
    <w:rsid w:val="00186977"/>
    <w:rsid w:val="001903C8"/>
    <w:rsid w:val="001C32B3"/>
    <w:rsid w:val="001D0AFC"/>
    <w:rsid w:val="001D1ED9"/>
    <w:rsid w:val="001E3FE7"/>
    <w:rsid w:val="001E4F29"/>
    <w:rsid w:val="001F2B75"/>
    <w:rsid w:val="001F525A"/>
    <w:rsid w:val="002019DB"/>
    <w:rsid w:val="00205A6D"/>
    <w:rsid w:val="002114AC"/>
    <w:rsid w:val="00214307"/>
    <w:rsid w:val="00227789"/>
    <w:rsid w:val="00234917"/>
    <w:rsid w:val="00246814"/>
    <w:rsid w:val="00247B60"/>
    <w:rsid w:val="002556B7"/>
    <w:rsid w:val="00262192"/>
    <w:rsid w:val="00262FF3"/>
    <w:rsid w:val="002704E6"/>
    <w:rsid w:val="00275042"/>
    <w:rsid w:val="00275FDE"/>
    <w:rsid w:val="002770E5"/>
    <w:rsid w:val="00281FD8"/>
    <w:rsid w:val="00283332"/>
    <w:rsid w:val="00283657"/>
    <w:rsid w:val="002A079A"/>
    <w:rsid w:val="002A356D"/>
    <w:rsid w:val="002A46EC"/>
    <w:rsid w:val="002B30AA"/>
    <w:rsid w:val="002B53A9"/>
    <w:rsid w:val="002B7B6A"/>
    <w:rsid w:val="002C316B"/>
    <w:rsid w:val="002D695A"/>
    <w:rsid w:val="002D6EA8"/>
    <w:rsid w:val="002F0434"/>
    <w:rsid w:val="002F0CFE"/>
    <w:rsid w:val="002F0E97"/>
    <w:rsid w:val="00301DFC"/>
    <w:rsid w:val="00314A24"/>
    <w:rsid w:val="003165C5"/>
    <w:rsid w:val="00320FF1"/>
    <w:rsid w:val="0033384D"/>
    <w:rsid w:val="00352434"/>
    <w:rsid w:val="00362754"/>
    <w:rsid w:val="00366456"/>
    <w:rsid w:val="0036686F"/>
    <w:rsid w:val="00372B80"/>
    <w:rsid w:val="0038478E"/>
    <w:rsid w:val="003854FC"/>
    <w:rsid w:val="003861CA"/>
    <w:rsid w:val="003B1949"/>
    <w:rsid w:val="003B339C"/>
    <w:rsid w:val="003D018C"/>
    <w:rsid w:val="003D584B"/>
    <w:rsid w:val="003D72FD"/>
    <w:rsid w:val="003E01C6"/>
    <w:rsid w:val="003E7987"/>
    <w:rsid w:val="00406C9C"/>
    <w:rsid w:val="004152BC"/>
    <w:rsid w:val="004261E9"/>
    <w:rsid w:val="004347EE"/>
    <w:rsid w:val="004466F1"/>
    <w:rsid w:val="00460659"/>
    <w:rsid w:val="00460C4D"/>
    <w:rsid w:val="004759E6"/>
    <w:rsid w:val="00480110"/>
    <w:rsid w:val="004801E4"/>
    <w:rsid w:val="00486531"/>
    <w:rsid w:val="00490BD9"/>
    <w:rsid w:val="004A19D2"/>
    <w:rsid w:val="004A586D"/>
    <w:rsid w:val="004B38D5"/>
    <w:rsid w:val="004B7F5A"/>
    <w:rsid w:val="004C18F7"/>
    <w:rsid w:val="004C1B72"/>
    <w:rsid w:val="004D0CB4"/>
    <w:rsid w:val="004D1754"/>
    <w:rsid w:val="004D2B10"/>
    <w:rsid w:val="004D415D"/>
    <w:rsid w:val="004D7670"/>
    <w:rsid w:val="004D7ACA"/>
    <w:rsid w:val="004E0D5E"/>
    <w:rsid w:val="004E3408"/>
    <w:rsid w:val="004E3D99"/>
    <w:rsid w:val="004F22BE"/>
    <w:rsid w:val="004F2C63"/>
    <w:rsid w:val="004F7F5B"/>
    <w:rsid w:val="00507A78"/>
    <w:rsid w:val="00510D74"/>
    <w:rsid w:val="00514BEF"/>
    <w:rsid w:val="0053523B"/>
    <w:rsid w:val="0053624C"/>
    <w:rsid w:val="00541E1F"/>
    <w:rsid w:val="005425B3"/>
    <w:rsid w:val="00542D60"/>
    <w:rsid w:val="005443F2"/>
    <w:rsid w:val="00546D86"/>
    <w:rsid w:val="00547ABA"/>
    <w:rsid w:val="005544DD"/>
    <w:rsid w:val="00563C70"/>
    <w:rsid w:val="00567943"/>
    <w:rsid w:val="00567C5D"/>
    <w:rsid w:val="005715B8"/>
    <w:rsid w:val="005761C5"/>
    <w:rsid w:val="00584D8C"/>
    <w:rsid w:val="00594E3C"/>
    <w:rsid w:val="005A1B86"/>
    <w:rsid w:val="005A49CA"/>
    <w:rsid w:val="005C21EB"/>
    <w:rsid w:val="005C5081"/>
    <w:rsid w:val="005D1446"/>
    <w:rsid w:val="005D68F8"/>
    <w:rsid w:val="005D7FB4"/>
    <w:rsid w:val="005E038E"/>
    <w:rsid w:val="005E0707"/>
    <w:rsid w:val="005E1074"/>
    <w:rsid w:val="005E1C38"/>
    <w:rsid w:val="005E2C07"/>
    <w:rsid w:val="005E6DEF"/>
    <w:rsid w:val="005F11BA"/>
    <w:rsid w:val="005F1AA7"/>
    <w:rsid w:val="005F72C7"/>
    <w:rsid w:val="00601EF8"/>
    <w:rsid w:val="00625D27"/>
    <w:rsid w:val="0062796D"/>
    <w:rsid w:val="0065173E"/>
    <w:rsid w:val="0065210E"/>
    <w:rsid w:val="00662F29"/>
    <w:rsid w:val="00667FB9"/>
    <w:rsid w:val="006742DC"/>
    <w:rsid w:val="0067543E"/>
    <w:rsid w:val="00675A54"/>
    <w:rsid w:val="006841F8"/>
    <w:rsid w:val="006855E3"/>
    <w:rsid w:val="00693FE8"/>
    <w:rsid w:val="006B7FD5"/>
    <w:rsid w:val="006C2940"/>
    <w:rsid w:val="006C5F87"/>
    <w:rsid w:val="006D4DE6"/>
    <w:rsid w:val="00702C0B"/>
    <w:rsid w:val="00707575"/>
    <w:rsid w:val="00712C78"/>
    <w:rsid w:val="0071768B"/>
    <w:rsid w:val="00731456"/>
    <w:rsid w:val="0073216F"/>
    <w:rsid w:val="007325BF"/>
    <w:rsid w:val="00736774"/>
    <w:rsid w:val="00747442"/>
    <w:rsid w:val="00764283"/>
    <w:rsid w:val="007701D0"/>
    <w:rsid w:val="00782F6A"/>
    <w:rsid w:val="0078511E"/>
    <w:rsid w:val="00785D65"/>
    <w:rsid w:val="00792361"/>
    <w:rsid w:val="007934C4"/>
    <w:rsid w:val="007A646B"/>
    <w:rsid w:val="007A7F06"/>
    <w:rsid w:val="007E39D2"/>
    <w:rsid w:val="007E3C5D"/>
    <w:rsid w:val="007E585A"/>
    <w:rsid w:val="007E5BF6"/>
    <w:rsid w:val="007E6371"/>
    <w:rsid w:val="00804223"/>
    <w:rsid w:val="00805A03"/>
    <w:rsid w:val="008062C5"/>
    <w:rsid w:val="00815275"/>
    <w:rsid w:val="00815BEC"/>
    <w:rsid w:val="008205CB"/>
    <w:rsid w:val="00822D3C"/>
    <w:rsid w:val="00826C9F"/>
    <w:rsid w:val="008478DF"/>
    <w:rsid w:val="00856BB2"/>
    <w:rsid w:val="008607D8"/>
    <w:rsid w:val="00861ED4"/>
    <w:rsid w:val="00862EA9"/>
    <w:rsid w:val="00872D98"/>
    <w:rsid w:val="00876A2F"/>
    <w:rsid w:val="00885398"/>
    <w:rsid w:val="0089481F"/>
    <w:rsid w:val="008A26B1"/>
    <w:rsid w:val="008A5CCD"/>
    <w:rsid w:val="008B10B3"/>
    <w:rsid w:val="008D0883"/>
    <w:rsid w:val="008D72A2"/>
    <w:rsid w:val="008D73AE"/>
    <w:rsid w:val="008E3C52"/>
    <w:rsid w:val="008E5075"/>
    <w:rsid w:val="008F043B"/>
    <w:rsid w:val="008F2B6C"/>
    <w:rsid w:val="008F3EEF"/>
    <w:rsid w:val="00907202"/>
    <w:rsid w:val="009156DE"/>
    <w:rsid w:val="00916E4D"/>
    <w:rsid w:val="00921A3E"/>
    <w:rsid w:val="00921BC8"/>
    <w:rsid w:val="0092533D"/>
    <w:rsid w:val="00930043"/>
    <w:rsid w:val="009339F4"/>
    <w:rsid w:val="00943FD3"/>
    <w:rsid w:val="009555E8"/>
    <w:rsid w:val="009677F3"/>
    <w:rsid w:val="00967F3A"/>
    <w:rsid w:val="00977071"/>
    <w:rsid w:val="0098102D"/>
    <w:rsid w:val="0098399B"/>
    <w:rsid w:val="00990F55"/>
    <w:rsid w:val="00991C0B"/>
    <w:rsid w:val="00996638"/>
    <w:rsid w:val="009A4089"/>
    <w:rsid w:val="009A7D35"/>
    <w:rsid w:val="009B01A9"/>
    <w:rsid w:val="009B48DC"/>
    <w:rsid w:val="009C3A09"/>
    <w:rsid w:val="009D0A0B"/>
    <w:rsid w:val="009D6D71"/>
    <w:rsid w:val="009E2AFD"/>
    <w:rsid w:val="009F206D"/>
    <w:rsid w:val="00A024AC"/>
    <w:rsid w:val="00A044B9"/>
    <w:rsid w:val="00A062A3"/>
    <w:rsid w:val="00A0672D"/>
    <w:rsid w:val="00A228B3"/>
    <w:rsid w:val="00A25454"/>
    <w:rsid w:val="00A30964"/>
    <w:rsid w:val="00A42FD2"/>
    <w:rsid w:val="00A508B5"/>
    <w:rsid w:val="00A70F2C"/>
    <w:rsid w:val="00A732BB"/>
    <w:rsid w:val="00A82A1A"/>
    <w:rsid w:val="00A867AA"/>
    <w:rsid w:val="00A90443"/>
    <w:rsid w:val="00A927CB"/>
    <w:rsid w:val="00A92EE0"/>
    <w:rsid w:val="00A93800"/>
    <w:rsid w:val="00AB1B5F"/>
    <w:rsid w:val="00AB7869"/>
    <w:rsid w:val="00AD1F7F"/>
    <w:rsid w:val="00AD6175"/>
    <w:rsid w:val="00AE0917"/>
    <w:rsid w:val="00AE3093"/>
    <w:rsid w:val="00AE565D"/>
    <w:rsid w:val="00AE7F47"/>
    <w:rsid w:val="00AF6441"/>
    <w:rsid w:val="00B03022"/>
    <w:rsid w:val="00B2084A"/>
    <w:rsid w:val="00B26346"/>
    <w:rsid w:val="00B26FBE"/>
    <w:rsid w:val="00B36FEF"/>
    <w:rsid w:val="00B37EFF"/>
    <w:rsid w:val="00B41874"/>
    <w:rsid w:val="00B46217"/>
    <w:rsid w:val="00B532D1"/>
    <w:rsid w:val="00B622F9"/>
    <w:rsid w:val="00B64A7B"/>
    <w:rsid w:val="00B65E68"/>
    <w:rsid w:val="00B920E2"/>
    <w:rsid w:val="00B920E4"/>
    <w:rsid w:val="00B95317"/>
    <w:rsid w:val="00BA50E1"/>
    <w:rsid w:val="00BA6EBE"/>
    <w:rsid w:val="00BB63F8"/>
    <w:rsid w:val="00BC199A"/>
    <w:rsid w:val="00BC4BDA"/>
    <w:rsid w:val="00BD2BAD"/>
    <w:rsid w:val="00BD3C7B"/>
    <w:rsid w:val="00BD4259"/>
    <w:rsid w:val="00BE657C"/>
    <w:rsid w:val="00BF1478"/>
    <w:rsid w:val="00C065CC"/>
    <w:rsid w:val="00C1208E"/>
    <w:rsid w:val="00C153D1"/>
    <w:rsid w:val="00C16956"/>
    <w:rsid w:val="00C170EC"/>
    <w:rsid w:val="00C27A02"/>
    <w:rsid w:val="00C30A1D"/>
    <w:rsid w:val="00C34EB5"/>
    <w:rsid w:val="00C606C7"/>
    <w:rsid w:val="00C61E80"/>
    <w:rsid w:val="00C634A2"/>
    <w:rsid w:val="00C64764"/>
    <w:rsid w:val="00C70430"/>
    <w:rsid w:val="00C75BF3"/>
    <w:rsid w:val="00C875C4"/>
    <w:rsid w:val="00C91D9F"/>
    <w:rsid w:val="00CA1F0A"/>
    <w:rsid w:val="00CB0CBC"/>
    <w:rsid w:val="00CC2927"/>
    <w:rsid w:val="00CD243F"/>
    <w:rsid w:val="00CD4A77"/>
    <w:rsid w:val="00CD7D57"/>
    <w:rsid w:val="00CE40F4"/>
    <w:rsid w:val="00CF08C9"/>
    <w:rsid w:val="00CF3EB5"/>
    <w:rsid w:val="00D002AB"/>
    <w:rsid w:val="00D110B8"/>
    <w:rsid w:val="00D2105F"/>
    <w:rsid w:val="00D22D95"/>
    <w:rsid w:val="00D2411F"/>
    <w:rsid w:val="00D54006"/>
    <w:rsid w:val="00D6138C"/>
    <w:rsid w:val="00DA6219"/>
    <w:rsid w:val="00DB30EE"/>
    <w:rsid w:val="00DD1549"/>
    <w:rsid w:val="00DD4303"/>
    <w:rsid w:val="00DD4C64"/>
    <w:rsid w:val="00DD5E49"/>
    <w:rsid w:val="00DD6E5B"/>
    <w:rsid w:val="00DF41F4"/>
    <w:rsid w:val="00E0170D"/>
    <w:rsid w:val="00E151E2"/>
    <w:rsid w:val="00E1750A"/>
    <w:rsid w:val="00E21752"/>
    <w:rsid w:val="00E2251E"/>
    <w:rsid w:val="00E53592"/>
    <w:rsid w:val="00E80FEF"/>
    <w:rsid w:val="00E87965"/>
    <w:rsid w:val="00E93CE2"/>
    <w:rsid w:val="00EA095F"/>
    <w:rsid w:val="00EB2BB4"/>
    <w:rsid w:val="00EB7E03"/>
    <w:rsid w:val="00EF1350"/>
    <w:rsid w:val="00EF4CEC"/>
    <w:rsid w:val="00EF6607"/>
    <w:rsid w:val="00EF7B28"/>
    <w:rsid w:val="00F0086B"/>
    <w:rsid w:val="00F03B10"/>
    <w:rsid w:val="00F241DA"/>
    <w:rsid w:val="00F26782"/>
    <w:rsid w:val="00F334AE"/>
    <w:rsid w:val="00F451DD"/>
    <w:rsid w:val="00F46102"/>
    <w:rsid w:val="00F464FE"/>
    <w:rsid w:val="00F46D2C"/>
    <w:rsid w:val="00F5729D"/>
    <w:rsid w:val="00F75DAF"/>
    <w:rsid w:val="00F76FB9"/>
    <w:rsid w:val="00F81368"/>
    <w:rsid w:val="00F8481C"/>
    <w:rsid w:val="00F86B58"/>
    <w:rsid w:val="00F960A1"/>
    <w:rsid w:val="00FA28BA"/>
    <w:rsid w:val="00FB064A"/>
    <w:rsid w:val="00FB112D"/>
    <w:rsid w:val="00FB1BD7"/>
    <w:rsid w:val="00FC0FCE"/>
    <w:rsid w:val="00FC5061"/>
    <w:rsid w:val="00FE5328"/>
    <w:rsid w:val="00FF0633"/>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08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61"/>
    <w:pPr>
      <w:spacing w:after="120"/>
      <w:ind w:left="567"/>
    </w:pPr>
    <w:rPr>
      <w:rFonts w:ascii="Arial" w:hAnsi="Arial"/>
      <w:sz w:val="24"/>
      <w:lang w:eastAsia="sv-SE"/>
    </w:rPr>
  </w:style>
  <w:style w:type="paragraph" w:styleId="Heading1">
    <w:name w:val="heading 1"/>
    <w:next w:val="Normal"/>
    <w:link w:val="Heading1Char"/>
    <w:uiPriority w:val="9"/>
    <w:qFormat/>
    <w:rsid w:val="00792361"/>
    <w:pPr>
      <w:keepNext/>
      <w:numPr>
        <w:numId w:val="1"/>
      </w:numPr>
      <w:spacing w:before="240" w:after="120"/>
      <w:ind w:left="567" w:hanging="567"/>
      <w:outlineLvl w:val="0"/>
    </w:pPr>
    <w:rPr>
      <w:rFonts w:ascii="Arial" w:hAnsi="Arial"/>
      <w:b/>
      <w:kern w:val="28"/>
      <w:sz w:val="36"/>
      <w:lang w:eastAsia="sv-SE"/>
    </w:rPr>
  </w:style>
  <w:style w:type="paragraph" w:styleId="Heading2">
    <w:name w:val="heading 2"/>
    <w:basedOn w:val="Heading1"/>
    <w:next w:val="Normal"/>
    <w:qFormat/>
    <w:rsid w:val="00707575"/>
    <w:pPr>
      <w:numPr>
        <w:ilvl w:val="1"/>
      </w:numPr>
      <w:outlineLvl w:val="1"/>
    </w:pPr>
    <w:rPr>
      <w:sz w:val="28"/>
    </w:rPr>
  </w:style>
  <w:style w:type="paragraph" w:styleId="Heading3">
    <w:name w:val="heading 3"/>
    <w:basedOn w:val="Heading1"/>
    <w:next w:val="Normal"/>
    <w:qFormat/>
    <w:rsid w:val="000F123D"/>
    <w:pPr>
      <w:numPr>
        <w:ilvl w:val="2"/>
      </w:numPr>
      <w:outlineLvl w:val="2"/>
    </w:pPr>
    <w:rPr>
      <w:sz w:val="24"/>
    </w:rPr>
  </w:style>
  <w:style w:type="paragraph" w:styleId="Heading4">
    <w:name w:val="heading 4"/>
    <w:basedOn w:val="Heading1"/>
    <w:next w:val="Normal"/>
    <w:qFormat/>
    <w:rsid w:val="000F123D"/>
    <w:pPr>
      <w:numPr>
        <w:ilvl w:val="3"/>
      </w:numPr>
      <w:spacing w:after="60"/>
      <w:outlineLvl w:val="3"/>
    </w:pPr>
    <w:rPr>
      <w:sz w:val="22"/>
    </w:rPr>
  </w:style>
  <w:style w:type="paragraph" w:styleId="Heading5">
    <w:name w:val="heading 5"/>
    <w:basedOn w:val="Heading1"/>
    <w:next w:val="HeaderFooterBoilerplate"/>
    <w:qFormat/>
    <w:rsid w:val="000F123D"/>
    <w:pPr>
      <w:numPr>
        <w:ilvl w:val="4"/>
      </w:numPr>
      <w:spacing w:after="60"/>
      <w:outlineLvl w:val="4"/>
    </w:pPr>
    <w:rPr>
      <w:sz w:val="22"/>
    </w:rPr>
  </w:style>
  <w:style w:type="paragraph" w:styleId="Heading6">
    <w:name w:val="heading 6"/>
    <w:basedOn w:val="Heading1"/>
    <w:next w:val="HeaderFooterBoilerplate"/>
    <w:qFormat/>
    <w:rsid w:val="000F123D"/>
    <w:pPr>
      <w:numPr>
        <w:ilvl w:val="5"/>
      </w:numPr>
      <w:spacing w:after="60"/>
      <w:outlineLvl w:val="5"/>
    </w:pPr>
    <w:rPr>
      <w:i/>
      <w:sz w:val="22"/>
    </w:rPr>
  </w:style>
  <w:style w:type="paragraph" w:styleId="Heading7">
    <w:name w:val="heading 7"/>
    <w:basedOn w:val="Normal"/>
    <w:next w:val="Normal"/>
    <w:qFormat/>
    <w:rsid w:val="000F123D"/>
    <w:pPr>
      <w:numPr>
        <w:ilvl w:val="6"/>
        <w:numId w:val="1"/>
      </w:numPr>
      <w:spacing w:before="240" w:after="60"/>
      <w:outlineLvl w:val="6"/>
    </w:pPr>
    <w:rPr>
      <w:sz w:val="20"/>
    </w:rPr>
  </w:style>
  <w:style w:type="paragraph" w:styleId="Heading8">
    <w:name w:val="heading 8"/>
    <w:basedOn w:val="Normal"/>
    <w:next w:val="Normal"/>
    <w:qFormat/>
    <w:rsid w:val="000F123D"/>
    <w:pPr>
      <w:numPr>
        <w:ilvl w:val="7"/>
        <w:numId w:val="1"/>
      </w:numPr>
      <w:spacing w:before="240" w:after="60"/>
      <w:outlineLvl w:val="7"/>
    </w:pPr>
    <w:rPr>
      <w:i/>
      <w:sz w:val="20"/>
    </w:rPr>
  </w:style>
  <w:style w:type="paragraph" w:styleId="Heading9">
    <w:name w:val="heading 9"/>
    <w:basedOn w:val="Normal"/>
    <w:next w:val="Normal"/>
    <w:qFormat/>
    <w:rsid w:val="000F123D"/>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F123D"/>
    <w:pPr>
      <w:tabs>
        <w:tab w:val="center" w:pos="4536"/>
        <w:tab w:val="right" w:pos="9072"/>
      </w:tabs>
    </w:pPr>
    <w:rPr>
      <w:sz w:val="20"/>
    </w:rPr>
  </w:style>
  <w:style w:type="paragraph" w:styleId="Footer">
    <w:name w:val="footer"/>
    <w:basedOn w:val="Normal"/>
    <w:semiHidden/>
    <w:rsid w:val="000F123D"/>
    <w:pPr>
      <w:tabs>
        <w:tab w:val="center" w:pos="4536"/>
        <w:tab w:val="right" w:pos="9072"/>
      </w:tabs>
    </w:pPr>
    <w:rPr>
      <w:sz w:val="20"/>
    </w:rPr>
  </w:style>
  <w:style w:type="character" w:styleId="PageNumber">
    <w:name w:val="page number"/>
    <w:basedOn w:val="DefaultParagraphFont"/>
    <w:semiHidden/>
    <w:rsid w:val="000F123D"/>
  </w:style>
  <w:style w:type="paragraph" w:styleId="TOC1">
    <w:name w:val="toc 1"/>
    <w:next w:val="HeaderFooterBoilerplate"/>
    <w:uiPriority w:val="39"/>
    <w:rsid w:val="00AB7869"/>
    <w:pPr>
      <w:spacing w:before="120" w:after="120"/>
    </w:pPr>
    <w:rPr>
      <w:rFonts w:ascii="Arial" w:hAnsi="Arial"/>
      <w:b/>
      <w:bCs/>
      <w:caps/>
      <w:lang w:eastAsia="sv-SE"/>
    </w:rPr>
  </w:style>
  <w:style w:type="paragraph" w:customStyle="1" w:styleId="HeaderFooterBoilerplate">
    <w:name w:val="HeaderFooterBoilerplate"/>
    <w:basedOn w:val="Normal"/>
    <w:rsid w:val="00792361"/>
    <w:pPr>
      <w:ind w:left="0"/>
    </w:pPr>
    <w:rPr>
      <w:sz w:val="16"/>
    </w:rPr>
  </w:style>
  <w:style w:type="paragraph" w:styleId="TOC2">
    <w:name w:val="toc 2"/>
    <w:basedOn w:val="TOC1"/>
    <w:next w:val="HeaderFooterBoilerplate"/>
    <w:uiPriority w:val="39"/>
    <w:rsid w:val="000F123D"/>
    <w:pPr>
      <w:spacing w:before="0" w:after="0"/>
      <w:ind w:left="240"/>
    </w:pPr>
    <w:rPr>
      <w:b w:val="0"/>
      <w:bCs w:val="0"/>
      <w:caps w:val="0"/>
      <w:smallCaps/>
    </w:rPr>
  </w:style>
  <w:style w:type="paragraph" w:styleId="TOC3">
    <w:name w:val="toc 3"/>
    <w:basedOn w:val="TOC1"/>
    <w:next w:val="HeaderFooterBoilerplate"/>
    <w:uiPriority w:val="39"/>
    <w:rsid w:val="000F123D"/>
    <w:pPr>
      <w:spacing w:before="0" w:after="0"/>
      <w:ind w:left="480"/>
    </w:pPr>
    <w:rPr>
      <w:b w:val="0"/>
      <w:bCs w:val="0"/>
      <w:i/>
      <w:iCs/>
      <w:caps w:val="0"/>
    </w:rPr>
  </w:style>
  <w:style w:type="numbering" w:customStyle="1" w:styleId="TableBullet">
    <w:name w:val="TableBullet"/>
    <w:basedOn w:val="NoList"/>
    <w:uiPriority w:val="99"/>
    <w:rsid w:val="00F5729D"/>
    <w:pPr>
      <w:numPr>
        <w:numId w:val="19"/>
      </w:numPr>
    </w:pPr>
  </w:style>
  <w:style w:type="paragraph" w:customStyle="1" w:styleId="TableText">
    <w:name w:val="TableText"/>
    <w:basedOn w:val="Normal"/>
    <w:rsid w:val="00F5729D"/>
    <w:pPr>
      <w:ind w:left="0"/>
    </w:pPr>
    <w:rPr>
      <w:sz w:val="20"/>
    </w:rPr>
  </w:style>
  <w:style w:type="paragraph" w:styleId="Title">
    <w:name w:val="Title"/>
    <w:basedOn w:val="Normal"/>
    <w:next w:val="Normal"/>
    <w:link w:val="TitleChar"/>
    <w:uiPriority w:val="10"/>
    <w:qFormat/>
    <w:rsid w:val="00A30964"/>
    <w:pPr>
      <w:spacing w:before="240" w:after="60"/>
      <w:jc w:val="center"/>
      <w:outlineLvl w:val="0"/>
    </w:pPr>
    <w:rPr>
      <w:b/>
      <w:bCs/>
      <w:smallCaps/>
      <w:kern w:val="28"/>
      <w:sz w:val="52"/>
      <w:szCs w:val="32"/>
    </w:rPr>
  </w:style>
  <w:style w:type="paragraph" w:styleId="TOC4">
    <w:name w:val="toc 4"/>
    <w:basedOn w:val="Normal"/>
    <w:next w:val="Normal"/>
    <w:semiHidden/>
    <w:rsid w:val="000F123D"/>
    <w:pPr>
      <w:ind w:left="720"/>
    </w:pPr>
    <w:rPr>
      <w:rFonts w:ascii="Calibri" w:hAnsi="Calibri"/>
      <w:sz w:val="18"/>
      <w:szCs w:val="18"/>
    </w:rPr>
  </w:style>
  <w:style w:type="paragraph" w:styleId="TOC5">
    <w:name w:val="toc 5"/>
    <w:basedOn w:val="Normal"/>
    <w:next w:val="Normal"/>
    <w:semiHidden/>
    <w:rsid w:val="000F123D"/>
    <w:pPr>
      <w:ind w:left="960"/>
    </w:pPr>
    <w:rPr>
      <w:rFonts w:ascii="Calibri" w:hAnsi="Calibri"/>
      <w:sz w:val="18"/>
      <w:szCs w:val="18"/>
    </w:rPr>
  </w:style>
  <w:style w:type="paragraph" w:styleId="TOC6">
    <w:name w:val="toc 6"/>
    <w:basedOn w:val="Normal"/>
    <w:next w:val="Normal"/>
    <w:semiHidden/>
    <w:rsid w:val="000F123D"/>
    <w:pPr>
      <w:ind w:left="1200"/>
    </w:pPr>
    <w:rPr>
      <w:rFonts w:ascii="Calibri" w:hAnsi="Calibri"/>
      <w:sz w:val="18"/>
      <w:szCs w:val="18"/>
    </w:rPr>
  </w:style>
  <w:style w:type="paragraph" w:styleId="TOC7">
    <w:name w:val="toc 7"/>
    <w:basedOn w:val="Normal"/>
    <w:next w:val="Normal"/>
    <w:semiHidden/>
    <w:rsid w:val="000F123D"/>
    <w:pPr>
      <w:ind w:left="1440"/>
    </w:pPr>
    <w:rPr>
      <w:rFonts w:ascii="Calibri" w:hAnsi="Calibri"/>
      <w:sz w:val="18"/>
      <w:szCs w:val="18"/>
    </w:rPr>
  </w:style>
  <w:style w:type="paragraph" w:styleId="TOC8">
    <w:name w:val="toc 8"/>
    <w:basedOn w:val="Normal"/>
    <w:next w:val="Normal"/>
    <w:semiHidden/>
    <w:rsid w:val="000F123D"/>
    <w:pPr>
      <w:ind w:left="1680"/>
    </w:pPr>
    <w:rPr>
      <w:rFonts w:ascii="Calibri" w:hAnsi="Calibri"/>
      <w:sz w:val="18"/>
      <w:szCs w:val="18"/>
    </w:rPr>
  </w:style>
  <w:style w:type="paragraph" w:styleId="TOC9">
    <w:name w:val="toc 9"/>
    <w:basedOn w:val="Normal"/>
    <w:next w:val="Normal"/>
    <w:semiHidden/>
    <w:rsid w:val="000F123D"/>
    <w:pPr>
      <w:ind w:left="1920"/>
    </w:pPr>
    <w:rPr>
      <w:rFonts w:ascii="Calibri" w:hAnsi="Calibri"/>
      <w:sz w:val="18"/>
      <w:szCs w:val="18"/>
    </w:rPr>
  </w:style>
  <w:style w:type="character" w:styleId="CommentReference">
    <w:name w:val="annotation reference"/>
    <w:semiHidden/>
    <w:rsid w:val="000F123D"/>
    <w:rPr>
      <w:sz w:val="16"/>
    </w:rPr>
  </w:style>
  <w:style w:type="paragraph" w:styleId="CommentText">
    <w:name w:val="annotation text"/>
    <w:basedOn w:val="Normal"/>
    <w:link w:val="CommentTextChar"/>
    <w:semiHidden/>
    <w:rsid w:val="000F123D"/>
    <w:rPr>
      <w:sz w:val="20"/>
    </w:rPr>
  </w:style>
  <w:style w:type="character" w:customStyle="1" w:styleId="TitleChar">
    <w:name w:val="Title Char"/>
    <w:basedOn w:val="DefaultParagraphFont"/>
    <w:link w:val="Title"/>
    <w:uiPriority w:val="10"/>
    <w:rsid w:val="00A30964"/>
    <w:rPr>
      <w:rFonts w:ascii="Gill Sans MT" w:eastAsia="Times New Roman" w:hAnsi="Gill Sans MT" w:cs="Times New Roman"/>
      <w:b/>
      <w:bCs/>
      <w:smallCaps/>
      <w:kern w:val="28"/>
      <w:sz w:val="52"/>
      <w:szCs w:val="32"/>
      <w:lang w:eastAsia="sv-SE"/>
    </w:rPr>
  </w:style>
  <w:style w:type="paragraph" w:customStyle="1" w:styleId="Ballongtext1">
    <w:name w:val="Ballongtext1"/>
    <w:basedOn w:val="Normal"/>
    <w:semiHidden/>
    <w:rsid w:val="000F123D"/>
    <w:rPr>
      <w:rFonts w:ascii="Tahoma" w:hAnsi="Tahoma" w:cs="Tahoma"/>
      <w:sz w:val="16"/>
      <w:szCs w:val="16"/>
    </w:rPr>
  </w:style>
  <w:style w:type="character" w:customStyle="1" w:styleId="HeaderFooterBoilerplateChar">
    <w:name w:val="HeaderFooterBoilerplate Char"/>
    <w:rsid w:val="00792361"/>
    <w:rPr>
      <w:rFonts w:ascii="Arial" w:hAnsi="Arial"/>
      <w:sz w:val="16"/>
      <w:lang w:val="en-US" w:eastAsia="sv-SE" w:bidi="ar-SA"/>
    </w:rPr>
  </w:style>
  <w:style w:type="paragraph" w:styleId="BalloonText">
    <w:name w:val="Balloon Text"/>
    <w:basedOn w:val="Normal"/>
    <w:link w:val="BalloonTextChar"/>
    <w:uiPriority w:val="99"/>
    <w:semiHidden/>
    <w:unhideWhenUsed/>
    <w:rsid w:val="00547ABA"/>
    <w:rPr>
      <w:rFonts w:ascii="Tahoma" w:hAnsi="Tahoma"/>
      <w:sz w:val="16"/>
      <w:szCs w:val="16"/>
    </w:rPr>
  </w:style>
  <w:style w:type="character" w:customStyle="1" w:styleId="BalloonTextChar">
    <w:name w:val="Balloon Text Char"/>
    <w:link w:val="BalloonText"/>
    <w:uiPriority w:val="99"/>
    <w:semiHidden/>
    <w:rsid w:val="00547ABA"/>
    <w:rPr>
      <w:rFonts w:ascii="Tahoma" w:hAnsi="Tahoma" w:cs="Tahoma"/>
      <w:sz w:val="16"/>
      <w:szCs w:val="16"/>
      <w:lang w:val="en-US"/>
    </w:rPr>
  </w:style>
  <w:style w:type="paragraph" w:customStyle="1" w:styleId="ColorfulShading-Accent11">
    <w:name w:val="Colorful Shading - Accent 11"/>
    <w:hidden/>
    <w:uiPriority w:val="99"/>
    <w:semiHidden/>
    <w:rsid w:val="00547ABA"/>
    <w:rPr>
      <w:rFonts w:ascii="Gill Sans MT" w:hAnsi="Gill Sans MT"/>
      <w:sz w:val="24"/>
      <w:lang w:eastAsia="sv-SE"/>
    </w:rPr>
  </w:style>
  <w:style w:type="character" w:styleId="Hyperlink">
    <w:name w:val="Hyperlink"/>
    <w:uiPriority w:val="99"/>
    <w:rsid w:val="00CF3EB5"/>
    <w:rPr>
      <w:color w:val="0000FF"/>
      <w:u w:val="single"/>
    </w:rPr>
  </w:style>
  <w:style w:type="paragraph" w:customStyle="1" w:styleId="TOCHeading1">
    <w:name w:val="TOC Heading1"/>
    <w:basedOn w:val="Heading1"/>
    <w:next w:val="Normal"/>
    <w:uiPriority w:val="39"/>
    <w:qFormat/>
    <w:rsid w:val="00FE5328"/>
    <w:pPr>
      <w:keepLines/>
      <w:numPr>
        <w:numId w:val="0"/>
      </w:numPr>
      <w:spacing w:before="480" w:after="0" w:line="276" w:lineRule="auto"/>
      <w:outlineLvl w:val="9"/>
    </w:pPr>
    <w:rPr>
      <w:bCs/>
      <w:kern w:val="0"/>
      <w:sz w:val="28"/>
      <w:szCs w:val="28"/>
      <w:lang w:eastAsia="en-US"/>
    </w:rPr>
  </w:style>
  <w:style w:type="paragraph" w:customStyle="1" w:styleId="Label">
    <w:name w:val="Label"/>
    <w:basedOn w:val="HeaderFooterBoilerplate"/>
    <w:qFormat/>
    <w:rsid w:val="00792361"/>
    <w:rPr>
      <w:b/>
    </w:rPr>
  </w:style>
  <w:style w:type="character" w:styleId="BookTitle">
    <w:name w:val="Book Title"/>
    <w:basedOn w:val="DefaultParagraphFont"/>
    <w:uiPriority w:val="33"/>
    <w:qFormat/>
    <w:rsid w:val="00AB7869"/>
    <w:rPr>
      <w:rFonts w:ascii="Arial" w:hAnsi="Arial"/>
      <w:b/>
      <w:bCs/>
      <w:smallCaps/>
      <w:spacing w:val="5"/>
    </w:rPr>
  </w:style>
  <w:style w:type="character" w:customStyle="1" w:styleId="Heading1Char">
    <w:name w:val="Heading 1 Char"/>
    <w:link w:val="Heading1"/>
    <w:uiPriority w:val="9"/>
    <w:rsid w:val="00792361"/>
    <w:rPr>
      <w:rFonts w:ascii="Arial" w:hAnsi="Arial"/>
      <w:b/>
      <w:kern w:val="28"/>
      <w:sz w:val="36"/>
      <w:lang w:eastAsia="sv-SE" w:bidi="ar-SA"/>
    </w:rPr>
  </w:style>
  <w:style w:type="table" w:styleId="TableGrid">
    <w:name w:val="Table Grid"/>
    <w:basedOn w:val="TableNormal"/>
    <w:uiPriority w:val="59"/>
    <w:rsid w:val="00732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99"/>
    <w:semiHidden/>
    <w:unhideWhenUsed/>
    <w:rsid w:val="00CD4A77"/>
    <w:pPr>
      <w:ind w:left="720"/>
    </w:pPr>
  </w:style>
  <w:style w:type="numbering" w:customStyle="1" w:styleId="ListBullets">
    <w:name w:val="ListBullets"/>
    <w:uiPriority w:val="99"/>
    <w:rsid w:val="002A079A"/>
    <w:pPr>
      <w:numPr>
        <w:numId w:val="11"/>
      </w:numPr>
    </w:pPr>
  </w:style>
  <w:style w:type="paragraph" w:styleId="ListParagraph">
    <w:name w:val="List Paragraph"/>
    <w:basedOn w:val="Normal"/>
    <w:uiPriority w:val="34"/>
    <w:qFormat/>
    <w:rsid w:val="00E80FEF"/>
  </w:style>
  <w:style w:type="paragraph" w:styleId="ListBullet">
    <w:name w:val="List Bullet"/>
    <w:basedOn w:val="Normal"/>
    <w:uiPriority w:val="99"/>
    <w:unhideWhenUsed/>
    <w:qFormat/>
    <w:rsid w:val="002A079A"/>
    <w:pPr>
      <w:numPr>
        <w:numId w:val="17"/>
      </w:numPr>
      <w:contextualSpacing/>
    </w:pPr>
  </w:style>
  <w:style w:type="paragraph" w:styleId="ListBullet2">
    <w:name w:val="List Bullet 2"/>
    <w:basedOn w:val="Normal"/>
    <w:uiPriority w:val="99"/>
    <w:unhideWhenUsed/>
    <w:rsid w:val="002A079A"/>
    <w:pPr>
      <w:numPr>
        <w:ilvl w:val="1"/>
        <w:numId w:val="17"/>
      </w:numPr>
      <w:contextualSpacing/>
    </w:pPr>
  </w:style>
  <w:style w:type="paragraph" w:styleId="ListBullet3">
    <w:name w:val="List Bullet 3"/>
    <w:basedOn w:val="Normal"/>
    <w:uiPriority w:val="99"/>
    <w:unhideWhenUsed/>
    <w:rsid w:val="002A079A"/>
    <w:pPr>
      <w:numPr>
        <w:ilvl w:val="2"/>
        <w:numId w:val="17"/>
      </w:numPr>
      <w:contextualSpacing/>
    </w:pPr>
  </w:style>
  <w:style w:type="paragraph" w:styleId="ListBullet4">
    <w:name w:val="List Bullet 4"/>
    <w:basedOn w:val="Normal"/>
    <w:uiPriority w:val="99"/>
    <w:unhideWhenUsed/>
    <w:rsid w:val="002A079A"/>
    <w:pPr>
      <w:numPr>
        <w:ilvl w:val="3"/>
        <w:numId w:val="17"/>
      </w:numPr>
      <w:contextualSpacing/>
    </w:pPr>
  </w:style>
  <w:style w:type="paragraph" w:styleId="ListBullet5">
    <w:name w:val="List Bullet 5"/>
    <w:basedOn w:val="Normal"/>
    <w:uiPriority w:val="99"/>
    <w:unhideWhenUsed/>
    <w:rsid w:val="002A079A"/>
    <w:pPr>
      <w:numPr>
        <w:ilvl w:val="4"/>
        <w:numId w:val="17"/>
      </w:numPr>
      <w:contextualSpacing/>
    </w:pPr>
  </w:style>
  <w:style w:type="paragraph" w:customStyle="1" w:styleId="TableHeading">
    <w:name w:val="TableHeading"/>
    <w:basedOn w:val="TableText"/>
    <w:next w:val="TableText"/>
    <w:qFormat/>
    <w:rsid w:val="007E585A"/>
    <w:rPr>
      <w:b/>
    </w:rPr>
  </w:style>
  <w:style w:type="paragraph" w:styleId="Subtitle">
    <w:name w:val="Subtitle"/>
    <w:basedOn w:val="Normal"/>
    <w:next w:val="Normal"/>
    <w:link w:val="SubtitleChar"/>
    <w:uiPriority w:val="11"/>
    <w:qFormat/>
    <w:rsid w:val="00A30964"/>
    <w:pPr>
      <w:spacing w:after="60"/>
      <w:jc w:val="center"/>
      <w:outlineLvl w:val="1"/>
    </w:pPr>
    <w:rPr>
      <w:sz w:val="36"/>
      <w:szCs w:val="24"/>
    </w:rPr>
  </w:style>
  <w:style w:type="character" w:customStyle="1" w:styleId="SubtitleChar">
    <w:name w:val="Subtitle Char"/>
    <w:basedOn w:val="DefaultParagraphFont"/>
    <w:link w:val="Subtitle"/>
    <w:uiPriority w:val="11"/>
    <w:rsid w:val="00A30964"/>
    <w:rPr>
      <w:rFonts w:ascii="Gill Sans MT" w:eastAsia="Times New Roman" w:hAnsi="Gill Sans MT" w:cs="Times New Roman"/>
      <w:sz w:val="36"/>
      <w:szCs w:val="24"/>
      <w:lang w:eastAsia="sv-SE"/>
    </w:rPr>
  </w:style>
  <w:style w:type="character" w:styleId="IntenseEmphasis">
    <w:name w:val="Intense Emphasis"/>
    <w:basedOn w:val="DefaultParagraphFont"/>
    <w:uiPriority w:val="21"/>
    <w:qFormat/>
    <w:rsid w:val="009A7D35"/>
    <w:rPr>
      <w:b/>
      <w:bCs/>
      <w:i/>
      <w:iCs/>
      <w:color w:val="auto"/>
    </w:rPr>
  </w:style>
  <w:style w:type="character" w:styleId="SubtleReference">
    <w:name w:val="Subtle Reference"/>
    <w:basedOn w:val="DefaultParagraphFont"/>
    <w:uiPriority w:val="31"/>
    <w:qFormat/>
    <w:rsid w:val="00872D98"/>
    <w:rPr>
      <w:smallCaps/>
      <w:color w:val="auto"/>
      <w:u w:val="single"/>
    </w:rPr>
  </w:style>
  <w:style w:type="character" w:styleId="IntenseReference">
    <w:name w:val="Intense Reference"/>
    <w:basedOn w:val="DefaultParagraphFont"/>
    <w:uiPriority w:val="32"/>
    <w:rsid w:val="00872D98"/>
    <w:rPr>
      <w:b/>
      <w:bCs/>
      <w:smallCaps/>
      <w:color w:val="auto"/>
      <w:spacing w:val="5"/>
      <w:u w:val="single"/>
    </w:rPr>
  </w:style>
  <w:style w:type="paragraph" w:styleId="IntenseQuote">
    <w:name w:val="Intense Quote"/>
    <w:basedOn w:val="Normal"/>
    <w:next w:val="Normal"/>
    <w:link w:val="IntenseQuoteChar"/>
    <w:uiPriority w:val="30"/>
    <w:qFormat/>
    <w:rsid w:val="00A30964"/>
    <w:pPr>
      <w:pBdr>
        <w:bottom w:val="single" w:sz="4" w:space="4" w:color="4F81BD"/>
      </w:pBdr>
      <w:spacing w:before="200" w:after="280"/>
      <w:ind w:left="936" w:right="936"/>
    </w:pPr>
    <w:rPr>
      <w:b/>
      <w:bCs/>
      <w:i/>
      <w:iCs/>
    </w:rPr>
  </w:style>
  <w:style w:type="character" w:customStyle="1" w:styleId="IntenseQuoteChar">
    <w:name w:val="Intense Quote Char"/>
    <w:basedOn w:val="DefaultParagraphFont"/>
    <w:link w:val="IntenseQuote"/>
    <w:uiPriority w:val="30"/>
    <w:rsid w:val="00A30964"/>
    <w:rPr>
      <w:rFonts w:ascii="Gill Sans MT" w:hAnsi="Gill Sans MT"/>
      <w:b/>
      <w:bCs/>
      <w:i/>
      <w:iCs/>
      <w:sz w:val="24"/>
      <w:lang w:eastAsia="sv-SE"/>
    </w:rPr>
  </w:style>
  <w:style w:type="paragraph" w:styleId="Quote">
    <w:name w:val="Quote"/>
    <w:basedOn w:val="Normal"/>
    <w:next w:val="Normal"/>
    <w:link w:val="QuoteChar"/>
    <w:uiPriority w:val="29"/>
    <w:qFormat/>
    <w:rsid w:val="00872D98"/>
    <w:rPr>
      <w:i/>
      <w:iCs/>
      <w:color w:val="000000"/>
    </w:rPr>
  </w:style>
  <w:style w:type="character" w:customStyle="1" w:styleId="QuoteChar">
    <w:name w:val="Quote Char"/>
    <w:basedOn w:val="DefaultParagraphFont"/>
    <w:link w:val="Quote"/>
    <w:uiPriority w:val="29"/>
    <w:rsid w:val="00872D98"/>
    <w:rPr>
      <w:rFonts w:ascii="Gill Sans MT" w:hAnsi="Gill Sans MT"/>
      <w:i/>
      <w:iCs/>
      <w:color w:val="000000"/>
      <w:sz w:val="24"/>
      <w:lang w:eastAsia="sv-SE"/>
    </w:rPr>
  </w:style>
  <w:style w:type="character" w:styleId="PlaceholderText">
    <w:name w:val="Placeholder Text"/>
    <w:basedOn w:val="DefaultParagraphFont"/>
    <w:uiPriority w:val="99"/>
    <w:semiHidden/>
    <w:rsid w:val="008F043B"/>
    <w:rPr>
      <w:color w:val="808080"/>
    </w:rPr>
  </w:style>
  <w:style w:type="paragraph" w:styleId="Bibliography">
    <w:name w:val="Bibliography"/>
    <w:basedOn w:val="Normal"/>
    <w:next w:val="Normal"/>
    <w:uiPriority w:val="37"/>
    <w:unhideWhenUsed/>
    <w:rsid w:val="002D6EA8"/>
  </w:style>
  <w:style w:type="paragraph" w:styleId="CommentSubject">
    <w:name w:val="annotation subject"/>
    <w:basedOn w:val="CommentText"/>
    <w:next w:val="CommentText"/>
    <w:link w:val="CommentSubjectChar"/>
    <w:uiPriority w:val="99"/>
    <w:semiHidden/>
    <w:unhideWhenUsed/>
    <w:rsid w:val="000A4A3B"/>
    <w:rPr>
      <w:b/>
      <w:bCs/>
    </w:rPr>
  </w:style>
  <w:style w:type="character" w:customStyle="1" w:styleId="CommentTextChar">
    <w:name w:val="Comment Text Char"/>
    <w:basedOn w:val="DefaultParagraphFont"/>
    <w:link w:val="CommentText"/>
    <w:semiHidden/>
    <w:rsid w:val="000A4A3B"/>
    <w:rPr>
      <w:rFonts w:ascii="Arial" w:hAnsi="Arial"/>
      <w:lang w:eastAsia="sv-SE"/>
    </w:rPr>
  </w:style>
  <w:style w:type="character" w:customStyle="1" w:styleId="CommentSubjectChar">
    <w:name w:val="Comment Subject Char"/>
    <w:basedOn w:val="CommentTextChar"/>
    <w:link w:val="CommentSubject"/>
    <w:uiPriority w:val="99"/>
    <w:semiHidden/>
    <w:rsid w:val="000A4A3B"/>
    <w:rPr>
      <w:rFonts w:ascii="Arial" w:hAnsi="Arial"/>
      <w:b/>
      <w:bCs/>
      <w:lang w:eastAsia="sv-SE"/>
    </w:rPr>
  </w:style>
  <w:style w:type="table" w:styleId="LightList-Accent2">
    <w:name w:val="Light List Accent 2"/>
    <w:basedOn w:val="TableNormal"/>
    <w:uiPriority w:val="61"/>
    <w:rsid w:val="005D7FB4"/>
    <w:tblPr>
      <w:tblStyleRowBandSize w:val="1"/>
      <w:tblStyleColBandSize w:val="1"/>
      <w:tblBorders>
        <w:top w:val="single" w:sz="8" w:space="0" w:color="266992" w:themeColor="accent2"/>
        <w:left w:val="single" w:sz="8" w:space="0" w:color="266992" w:themeColor="accent2"/>
        <w:bottom w:val="single" w:sz="8" w:space="0" w:color="266992" w:themeColor="accent2"/>
        <w:right w:val="single" w:sz="8" w:space="0" w:color="266992" w:themeColor="accent2"/>
      </w:tblBorders>
    </w:tblPr>
    <w:tblStylePr w:type="firstRow">
      <w:pPr>
        <w:spacing w:before="0" w:after="0" w:line="240" w:lineRule="auto"/>
      </w:pPr>
      <w:rPr>
        <w:b/>
        <w:bCs/>
        <w:color w:val="FFFFFF" w:themeColor="background1"/>
      </w:rPr>
      <w:tblPr/>
      <w:tcPr>
        <w:shd w:val="clear" w:color="auto" w:fill="266992" w:themeFill="accent2"/>
      </w:tcPr>
    </w:tblStylePr>
    <w:tblStylePr w:type="lastRow">
      <w:pPr>
        <w:spacing w:before="0" w:after="0" w:line="240" w:lineRule="auto"/>
      </w:pPr>
      <w:rPr>
        <w:b/>
        <w:bCs/>
      </w:rPr>
      <w:tblPr/>
      <w:tcPr>
        <w:tcBorders>
          <w:top w:val="double" w:sz="6" w:space="0" w:color="266992" w:themeColor="accent2"/>
          <w:left w:val="single" w:sz="8" w:space="0" w:color="266992" w:themeColor="accent2"/>
          <w:bottom w:val="single" w:sz="8" w:space="0" w:color="266992" w:themeColor="accent2"/>
          <w:right w:val="single" w:sz="8" w:space="0" w:color="266992" w:themeColor="accent2"/>
        </w:tcBorders>
      </w:tcPr>
    </w:tblStylePr>
    <w:tblStylePr w:type="firstCol">
      <w:rPr>
        <w:b/>
        <w:bCs/>
      </w:rPr>
    </w:tblStylePr>
    <w:tblStylePr w:type="lastCol">
      <w:rPr>
        <w:b/>
        <w:bCs/>
      </w:rPr>
    </w:tblStylePr>
    <w:tblStylePr w:type="band1Vert">
      <w:tblPr/>
      <w:tcPr>
        <w:tcBorders>
          <w:top w:val="single" w:sz="8" w:space="0" w:color="266992" w:themeColor="accent2"/>
          <w:left w:val="single" w:sz="8" w:space="0" w:color="266992" w:themeColor="accent2"/>
          <w:bottom w:val="single" w:sz="8" w:space="0" w:color="266992" w:themeColor="accent2"/>
          <w:right w:val="single" w:sz="8" w:space="0" w:color="266992" w:themeColor="accent2"/>
        </w:tcBorders>
      </w:tcPr>
    </w:tblStylePr>
    <w:tblStylePr w:type="band1Horz">
      <w:tblPr/>
      <w:tcPr>
        <w:tcBorders>
          <w:top w:val="single" w:sz="8" w:space="0" w:color="266992" w:themeColor="accent2"/>
          <w:left w:val="single" w:sz="8" w:space="0" w:color="266992" w:themeColor="accent2"/>
          <w:bottom w:val="single" w:sz="8" w:space="0" w:color="266992" w:themeColor="accent2"/>
          <w:right w:val="single" w:sz="8" w:space="0" w:color="266992" w:themeColor="accent2"/>
        </w:tcBorders>
      </w:tcPr>
    </w:tblStylePr>
  </w:style>
  <w:style w:type="paragraph" w:styleId="TOCHeading">
    <w:name w:val="TOC Heading"/>
    <w:basedOn w:val="Heading1"/>
    <w:next w:val="Normal"/>
    <w:uiPriority w:val="39"/>
    <w:unhideWhenUsed/>
    <w:qFormat/>
    <w:rsid w:val="00996638"/>
    <w:pPr>
      <w:keepLines/>
      <w:numPr>
        <w:numId w:val="0"/>
      </w:numPr>
      <w:spacing w:after="0" w:line="259" w:lineRule="auto"/>
      <w:outlineLvl w:val="9"/>
    </w:pPr>
    <w:rPr>
      <w:rFonts w:asciiTheme="majorHAnsi" w:eastAsiaTheme="majorEastAsia" w:hAnsiTheme="majorHAnsi" w:cstheme="majorBidi"/>
      <w:b w:val="0"/>
      <w:color w:val="0198EE" w:themeColor="accent1" w:themeShade="BF"/>
      <w:kern w:val="0"/>
      <w:sz w:val="32"/>
      <w:szCs w:val="32"/>
      <w:lang w:eastAsia="en-US"/>
    </w:rPr>
  </w:style>
  <w:style w:type="character" w:styleId="HTMLCode">
    <w:name w:val="HTML Code"/>
    <w:basedOn w:val="DefaultParagraphFont"/>
    <w:uiPriority w:val="99"/>
    <w:semiHidden/>
    <w:unhideWhenUsed/>
    <w:rsid w:val="001D0AF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D0AFC"/>
    <w:rPr>
      <w:color w:val="42B01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878">
      <w:bodyDiv w:val="1"/>
      <w:marLeft w:val="0"/>
      <w:marRight w:val="0"/>
      <w:marTop w:val="0"/>
      <w:marBottom w:val="0"/>
      <w:divBdr>
        <w:top w:val="none" w:sz="0" w:space="0" w:color="auto"/>
        <w:left w:val="none" w:sz="0" w:space="0" w:color="auto"/>
        <w:bottom w:val="none" w:sz="0" w:space="0" w:color="auto"/>
        <w:right w:val="none" w:sz="0" w:space="0" w:color="auto"/>
      </w:divBdr>
    </w:div>
    <w:div w:id="308707030">
      <w:bodyDiv w:val="1"/>
      <w:marLeft w:val="0"/>
      <w:marRight w:val="0"/>
      <w:marTop w:val="0"/>
      <w:marBottom w:val="0"/>
      <w:divBdr>
        <w:top w:val="none" w:sz="0" w:space="0" w:color="auto"/>
        <w:left w:val="none" w:sz="0" w:space="0" w:color="auto"/>
        <w:bottom w:val="none" w:sz="0" w:space="0" w:color="auto"/>
        <w:right w:val="none" w:sz="0" w:space="0" w:color="auto"/>
      </w:divBdr>
    </w:div>
    <w:div w:id="820662063">
      <w:bodyDiv w:val="1"/>
      <w:marLeft w:val="0"/>
      <w:marRight w:val="0"/>
      <w:marTop w:val="0"/>
      <w:marBottom w:val="0"/>
      <w:divBdr>
        <w:top w:val="none" w:sz="0" w:space="0" w:color="auto"/>
        <w:left w:val="none" w:sz="0" w:space="0" w:color="auto"/>
        <w:bottom w:val="none" w:sz="0" w:space="0" w:color="auto"/>
        <w:right w:val="none" w:sz="0" w:space="0" w:color="auto"/>
      </w:divBdr>
    </w:div>
    <w:div w:id="939605800">
      <w:bodyDiv w:val="1"/>
      <w:marLeft w:val="0"/>
      <w:marRight w:val="0"/>
      <w:marTop w:val="0"/>
      <w:marBottom w:val="0"/>
      <w:divBdr>
        <w:top w:val="none" w:sz="0" w:space="0" w:color="auto"/>
        <w:left w:val="none" w:sz="0" w:space="0" w:color="auto"/>
        <w:bottom w:val="none" w:sz="0" w:space="0" w:color="auto"/>
        <w:right w:val="none" w:sz="0" w:space="0" w:color="auto"/>
      </w:divBdr>
    </w:div>
    <w:div w:id="1149443481">
      <w:bodyDiv w:val="1"/>
      <w:marLeft w:val="0"/>
      <w:marRight w:val="0"/>
      <w:marTop w:val="0"/>
      <w:marBottom w:val="0"/>
      <w:divBdr>
        <w:top w:val="none" w:sz="0" w:space="0" w:color="auto"/>
        <w:left w:val="none" w:sz="0" w:space="0" w:color="auto"/>
        <w:bottom w:val="none" w:sz="0" w:space="0" w:color="auto"/>
        <w:right w:val="none" w:sz="0" w:space="0" w:color="auto"/>
      </w:divBdr>
    </w:div>
    <w:div w:id="1283535433">
      <w:bodyDiv w:val="1"/>
      <w:marLeft w:val="0"/>
      <w:marRight w:val="0"/>
      <w:marTop w:val="0"/>
      <w:marBottom w:val="0"/>
      <w:divBdr>
        <w:top w:val="none" w:sz="0" w:space="0" w:color="auto"/>
        <w:left w:val="none" w:sz="0" w:space="0" w:color="auto"/>
        <w:bottom w:val="none" w:sz="0" w:space="0" w:color="auto"/>
        <w:right w:val="none" w:sz="0" w:space="0" w:color="auto"/>
      </w:divBdr>
    </w:div>
    <w:div w:id="1605309116">
      <w:bodyDiv w:val="1"/>
      <w:marLeft w:val="0"/>
      <w:marRight w:val="0"/>
      <w:marTop w:val="0"/>
      <w:marBottom w:val="0"/>
      <w:divBdr>
        <w:top w:val="none" w:sz="0" w:space="0" w:color="auto"/>
        <w:left w:val="none" w:sz="0" w:space="0" w:color="auto"/>
        <w:bottom w:val="none" w:sz="0" w:space="0" w:color="auto"/>
        <w:right w:val="none" w:sz="0" w:space="0" w:color="auto"/>
      </w:divBdr>
    </w:div>
    <w:div w:id="1940217550">
      <w:bodyDiv w:val="1"/>
      <w:marLeft w:val="0"/>
      <w:marRight w:val="0"/>
      <w:marTop w:val="0"/>
      <w:marBottom w:val="0"/>
      <w:divBdr>
        <w:top w:val="none" w:sz="0" w:space="0" w:color="auto"/>
        <w:left w:val="none" w:sz="0" w:space="0" w:color="auto"/>
        <w:bottom w:val="none" w:sz="0" w:space="0" w:color="auto"/>
        <w:right w:val="none" w:sz="0" w:space="0" w:color="auto"/>
      </w:divBdr>
    </w:div>
    <w:div w:id="2094278717">
      <w:bodyDiv w:val="1"/>
      <w:marLeft w:val="0"/>
      <w:marRight w:val="0"/>
      <w:marTop w:val="0"/>
      <w:marBottom w:val="0"/>
      <w:divBdr>
        <w:top w:val="none" w:sz="0" w:space="0" w:color="auto"/>
        <w:left w:val="none" w:sz="0" w:space="0" w:color="auto"/>
        <w:bottom w:val="none" w:sz="0" w:space="0" w:color="auto"/>
        <w:right w:val="none" w:sz="0" w:space="0" w:color="auto"/>
      </w:divBdr>
      <w:divsChild>
        <w:div w:id="2009744489">
          <w:marLeft w:val="0"/>
          <w:marRight w:val="0"/>
          <w:marTop w:val="0"/>
          <w:marBottom w:val="0"/>
          <w:divBdr>
            <w:top w:val="none" w:sz="0" w:space="0" w:color="auto"/>
            <w:left w:val="none" w:sz="0" w:space="0" w:color="auto"/>
            <w:bottom w:val="none" w:sz="0" w:space="0" w:color="auto"/>
            <w:right w:val="none" w:sz="0" w:space="0" w:color="auto"/>
          </w:divBdr>
          <w:divsChild>
            <w:div w:id="11551441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0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lassian.design/components/atlassian-navigation/examples" TargetMode="External"/><Relationship Id="rId18" Type="http://schemas.openxmlformats.org/officeDocument/2006/relationships/hyperlink" Target="https://angular.io/guide/styleguide"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atlassian.design/foundations/color" TargetMode="External"/><Relationship Id="rId17" Type="http://schemas.openxmlformats.org/officeDocument/2006/relationships/hyperlink" Target="https://icon-icons.com/icon/atlassian-logo/147317" TargetMode="External"/><Relationship Id="rId2" Type="http://schemas.openxmlformats.org/officeDocument/2006/relationships/customXml" Target="../customXml/item2.xml"/><Relationship Id="rId16" Type="http://schemas.openxmlformats.org/officeDocument/2006/relationships/hyperlink" Target="https://atlassian.design/resources/logo-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kestoreapi.com/doc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tlassian.design/foundations/typography" TargetMode="External"/><Relationship Id="rId23" Type="http://schemas.openxmlformats.org/officeDocument/2006/relationships/fontTable" Target="fontTable.xml"/><Relationship Id="rId10" Type="http://schemas.openxmlformats.org/officeDocument/2006/relationships/hyperlink" Target="https://addons.mozilla.org/en-US/firefox/addon/cors-everywher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cs.github.com/en/free-pro-team@latest/github/administering-a-repository/managing-releases-in-a-repository" TargetMode="External"/><Relationship Id="rId14" Type="http://schemas.openxmlformats.org/officeDocument/2006/relationships/hyperlink" Target="https://atlassian.design/content/language-and-gramm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ala\Documents\EB%20Word%20Template.dotx" TargetMode="External"/></Relationships>
</file>

<file path=word/theme/theme1.xml><?xml version="1.0" encoding="utf-8"?>
<a:theme xmlns:a="http://schemas.openxmlformats.org/drawingml/2006/main" name="Office Theme">
  <a:themeElements>
    <a:clrScheme name="Anpassat 10">
      <a:dk1>
        <a:srgbClr val="1E1E1E"/>
      </a:dk1>
      <a:lt1>
        <a:srgbClr val="FFFFFF"/>
      </a:lt1>
      <a:dk2>
        <a:srgbClr val="3078A3"/>
      </a:dk2>
      <a:lt2>
        <a:srgbClr val="FAF9FF"/>
      </a:lt2>
      <a:accent1>
        <a:srgbClr val="43BAFE"/>
      </a:accent1>
      <a:accent2>
        <a:srgbClr val="266992"/>
      </a:accent2>
      <a:accent3>
        <a:srgbClr val="0A4F66"/>
      </a:accent3>
      <a:accent4>
        <a:srgbClr val="F67E08"/>
      </a:accent4>
      <a:accent5>
        <a:srgbClr val="FFD403"/>
      </a:accent5>
      <a:accent6>
        <a:srgbClr val="6AE238"/>
      </a:accent6>
      <a:hlink>
        <a:srgbClr val="5BDA2B"/>
      </a:hlink>
      <a:folHlink>
        <a:srgbClr val="42B01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eBu101</b:Tag>
    <b:SourceType>Misc</b:SourceType>
    <b:Guid>{26DC44A7-563A-437B-99CB-D6B5FFAABA77}</b:Guid>
    <b:Title>Document Title</b:Title>
    <b:Year>2013</b:Year>
    <b:Month>Jan</b:Month>
    <b:Day>16</b:Day>
    <b:Author>
      <b:Author>
        <b:Corporate>eBuilder</b:Corporate>
      </b:Author>
    </b:Author>
    <b:Edition>PA3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49EB90A-1C0D-4C85-9B14-DCA191896A86}">
  <ds:schemaRefs>
    <ds:schemaRef ds:uri="http://schemas.openxmlformats.org/officeDocument/2006/bibliography"/>
  </ds:schemaRefs>
</ds:datastoreItem>
</file>

<file path=customXml/itemProps2.xml><?xml version="1.0" encoding="utf-8"?>
<ds:datastoreItem xmlns:ds="http://schemas.openxmlformats.org/officeDocument/2006/customXml" ds:itemID="{EF27B99B-3A91-41C8-8592-2703182679E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EB Word Template.dotx</Template>
  <TotalTime>0</TotalTime>
  <Pages>3</Pages>
  <Words>517</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3464</CharactersWithSpaces>
  <SharedDoc>false</SharedDoc>
  <HLinks>
    <vt:vector size="48" baseType="variant">
      <vt:variant>
        <vt:i4>2031670</vt:i4>
      </vt:variant>
      <vt:variant>
        <vt:i4>46</vt:i4>
      </vt:variant>
      <vt:variant>
        <vt:i4>0</vt:i4>
      </vt:variant>
      <vt:variant>
        <vt:i4>5</vt:i4>
      </vt:variant>
      <vt:variant>
        <vt:lpwstr/>
      </vt:variant>
      <vt:variant>
        <vt:lpwstr>_Toc310868398</vt:lpwstr>
      </vt:variant>
      <vt:variant>
        <vt:i4>2031670</vt:i4>
      </vt:variant>
      <vt:variant>
        <vt:i4>40</vt:i4>
      </vt:variant>
      <vt:variant>
        <vt:i4>0</vt:i4>
      </vt:variant>
      <vt:variant>
        <vt:i4>5</vt:i4>
      </vt:variant>
      <vt:variant>
        <vt:lpwstr/>
      </vt:variant>
      <vt:variant>
        <vt:lpwstr>_Toc310868397</vt:lpwstr>
      </vt:variant>
      <vt:variant>
        <vt:i4>2031670</vt:i4>
      </vt:variant>
      <vt:variant>
        <vt:i4>34</vt:i4>
      </vt:variant>
      <vt:variant>
        <vt:i4>0</vt:i4>
      </vt:variant>
      <vt:variant>
        <vt:i4>5</vt:i4>
      </vt:variant>
      <vt:variant>
        <vt:lpwstr/>
      </vt:variant>
      <vt:variant>
        <vt:lpwstr>_Toc310868396</vt:lpwstr>
      </vt:variant>
      <vt:variant>
        <vt:i4>2031670</vt:i4>
      </vt:variant>
      <vt:variant>
        <vt:i4>28</vt:i4>
      </vt:variant>
      <vt:variant>
        <vt:i4>0</vt:i4>
      </vt:variant>
      <vt:variant>
        <vt:i4>5</vt:i4>
      </vt:variant>
      <vt:variant>
        <vt:lpwstr/>
      </vt:variant>
      <vt:variant>
        <vt:lpwstr>_Toc310868395</vt:lpwstr>
      </vt:variant>
      <vt:variant>
        <vt:i4>2031670</vt:i4>
      </vt:variant>
      <vt:variant>
        <vt:i4>22</vt:i4>
      </vt:variant>
      <vt:variant>
        <vt:i4>0</vt:i4>
      </vt:variant>
      <vt:variant>
        <vt:i4>5</vt:i4>
      </vt:variant>
      <vt:variant>
        <vt:lpwstr/>
      </vt:variant>
      <vt:variant>
        <vt:lpwstr>_Toc310868394</vt:lpwstr>
      </vt:variant>
      <vt:variant>
        <vt:i4>2031670</vt:i4>
      </vt:variant>
      <vt:variant>
        <vt:i4>16</vt:i4>
      </vt:variant>
      <vt:variant>
        <vt:i4>0</vt:i4>
      </vt:variant>
      <vt:variant>
        <vt:i4>5</vt:i4>
      </vt:variant>
      <vt:variant>
        <vt:lpwstr/>
      </vt:variant>
      <vt:variant>
        <vt:lpwstr>_Toc310868393</vt:lpwstr>
      </vt:variant>
      <vt:variant>
        <vt:i4>2031670</vt:i4>
      </vt:variant>
      <vt:variant>
        <vt:i4>10</vt:i4>
      </vt:variant>
      <vt:variant>
        <vt:i4>0</vt:i4>
      </vt:variant>
      <vt:variant>
        <vt:i4>5</vt:i4>
      </vt:variant>
      <vt:variant>
        <vt:lpwstr/>
      </vt:variant>
      <vt:variant>
        <vt:lpwstr>_Toc310868392</vt:lpwstr>
      </vt:variant>
      <vt:variant>
        <vt:i4>2031670</vt:i4>
      </vt:variant>
      <vt:variant>
        <vt:i4>4</vt:i4>
      </vt:variant>
      <vt:variant>
        <vt:i4>0</vt:i4>
      </vt:variant>
      <vt:variant>
        <vt:i4>5</vt:i4>
      </vt:variant>
      <vt:variant>
        <vt:lpwstr/>
      </vt:variant>
      <vt:variant>
        <vt:lpwstr>_Toc310868391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2020-10-12T10:24:00Z</dcterms:created>
  <dcterms:modified xsi:type="dcterms:W3CDTF">2022-12-28T03:51:00Z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CONFIDENTIAL</vt:lpwstr>
  </property>
</Properties>
</file>